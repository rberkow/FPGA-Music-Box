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177" w:rsidRDefault="00F91177" w:rsidP="00F91177">
      <w:pPr>
        <w:pStyle w:val="Title"/>
        <w:jc w:val="center"/>
      </w:pPr>
      <w:r>
        <w:t>g0</w:t>
      </w:r>
      <w:r w:rsidR="0011449D">
        <w:t>4</w:t>
      </w:r>
      <w:r>
        <w:t>_FSM_Controller</w:t>
      </w:r>
    </w:p>
    <w:p w:rsidR="00F91177" w:rsidRDefault="00F91177" w:rsidP="00F91177">
      <w:pPr>
        <w:pStyle w:val="Heading1"/>
      </w:pPr>
      <w:r>
        <w:t xml:space="preserve">Description of </w:t>
      </w:r>
      <w:r w:rsidR="00DD3D64">
        <w:t>System’s Features</w:t>
      </w:r>
    </w:p>
    <w:p w:rsidR="00DD3D64" w:rsidRDefault="003C26EA" w:rsidP="00DD3D64">
      <w:r>
        <w:t xml:space="preserve">The purpose of the system designed in this lab was to </w:t>
      </w:r>
      <w:r w:rsidR="001A5FA0">
        <w:t xml:space="preserve">provide user </w:t>
      </w:r>
      <w:r>
        <w:t>con</w:t>
      </w:r>
      <w:r w:rsidR="001A5FA0">
        <w:t xml:space="preserve">trol of the music box system </w:t>
      </w:r>
      <w:r>
        <w:t>through the use of a finite state machine</w:t>
      </w:r>
      <w:r w:rsidR="001A5FA0">
        <w:t xml:space="preserve">. </w:t>
      </w:r>
      <w:r w:rsidR="009811F0">
        <w:t xml:space="preserve">The state machine was comprised of three states: stopped, played and paused. Playback was inactive in the stopped and paused state, while in the played state the song information was read from the LUT ROM, fed to the flash reader and finally played through the audio interface. See </w:t>
      </w:r>
      <w:fldSimple w:instr=" REF _Ref416450524 ">
        <w:r w:rsidR="00D71E59">
          <w:t xml:space="preserve">Figure </w:t>
        </w:r>
        <w:r w:rsidR="00D71E59">
          <w:rPr>
            <w:noProof/>
          </w:rPr>
          <w:t>1</w:t>
        </w:r>
      </w:fldSimple>
      <w:r w:rsidR="00D71E59">
        <w:t xml:space="preserve"> </w:t>
      </w:r>
      <w:r w:rsidR="009811F0">
        <w:t>for the state diagram of the FSM.</w:t>
      </w:r>
    </w:p>
    <w:p w:rsidR="009811F0" w:rsidRDefault="009811F0" w:rsidP="009811F0">
      <w:pPr>
        <w:keepNext/>
      </w:pPr>
      <w:r>
        <w:rPr>
          <w:noProof/>
          <w:lang w:eastAsia="en-CA"/>
        </w:rPr>
        <w:drawing>
          <wp:inline distT="0" distB="0" distL="0" distR="0" wp14:anchorId="524E3FCB" wp14:editId="1EF232C7">
            <wp:extent cx="5943600" cy="339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7250"/>
                    </a:xfrm>
                    <a:prstGeom prst="rect">
                      <a:avLst/>
                    </a:prstGeom>
                  </pic:spPr>
                </pic:pic>
              </a:graphicData>
            </a:graphic>
          </wp:inline>
        </w:drawing>
      </w:r>
    </w:p>
    <w:p w:rsidR="001A5FA0" w:rsidRDefault="009811F0" w:rsidP="009811F0">
      <w:pPr>
        <w:pStyle w:val="Caption"/>
      </w:pPr>
      <w:bookmarkStart w:id="0" w:name="_Ref416450524"/>
      <w:r>
        <w:t xml:space="preserve">Figure </w:t>
      </w:r>
      <w:fldSimple w:instr=" SEQ Figure \* ARABIC ">
        <w:r w:rsidR="008C11D2">
          <w:rPr>
            <w:noProof/>
          </w:rPr>
          <w:t>1</w:t>
        </w:r>
      </w:fldSimple>
      <w:bookmarkEnd w:id="0"/>
      <w:r>
        <w:t xml:space="preserve"> Mealy-Type State Diagram for Controller</w:t>
      </w:r>
    </w:p>
    <w:p w:rsidR="00886E06" w:rsidRPr="00DD3D64" w:rsidRDefault="00886E06" w:rsidP="00886E06">
      <w:pPr>
        <w:pStyle w:val="Heading1"/>
      </w:pPr>
      <w:r>
        <w:lastRenderedPageBreak/>
        <w:t>Block Diagram of Entire System</w:t>
      </w:r>
    </w:p>
    <w:p w:rsidR="003C26EA" w:rsidRDefault="00886E06" w:rsidP="003C26EA">
      <w:pPr>
        <w:keepNext/>
      </w:pPr>
      <w:r>
        <w:rPr>
          <w:noProof/>
          <w:lang w:eastAsia="en-CA"/>
        </w:rPr>
        <w:drawing>
          <wp:inline distT="0" distB="0" distL="0" distR="0" wp14:anchorId="7273E7A8" wp14:editId="638B15E9">
            <wp:extent cx="2030681" cy="3273415"/>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5625" cy="3281385"/>
                    </a:xfrm>
                    <a:prstGeom prst="rect">
                      <a:avLst/>
                    </a:prstGeom>
                  </pic:spPr>
                </pic:pic>
              </a:graphicData>
            </a:graphic>
          </wp:inline>
        </w:drawing>
      </w:r>
    </w:p>
    <w:p w:rsidR="00F91177" w:rsidRPr="00F563F3" w:rsidRDefault="003C26EA" w:rsidP="003C26EA">
      <w:pPr>
        <w:pStyle w:val="Caption"/>
      </w:pPr>
      <w:r>
        <w:t xml:space="preserve">Figure </w:t>
      </w:r>
      <w:fldSimple w:instr=" SEQ Figure \* ARABIC ">
        <w:r w:rsidR="008C11D2">
          <w:rPr>
            <w:noProof/>
          </w:rPr>
          <w:t>2</w:t>
        </w:r>
      </w:fldSimple>
      <w:r>
        <w:t xml:space="preserve"> Pinout Symbol of Controller</w:t>
      </w:r>
    </w:p>
    <w:p w:rsidR="00F91177" w:rsidRDefault="008A5977" w:rsidP="00F91177">
      <w:pPr>
        <w:pStyle w:val="Heading1"/>
      </w:pPr>
      <w:r>
        <w:t>Description of System</w:t>
      </w:r>
    </w:p>
    <w:p w:rsidR="008F17F3" w:rsidRDefault="008F17F3" w:rsidP="008F17F3">
      <w:pPr>
        <w:keepNext/>
      </w:pPr>
      <w:r>
        <w:rPr>
          <w:noProof/>
          <w:lang w:eastAsia="en-CA"/>
        </w:rPr>
        <w:drawing>
          <wp:anchor distT="0" distB="0" distL="114300" distR="114300" simplePos="0" relativeHeight="251695104" behindDoc="0" locked="0" layoutInCell="1" allowOverlap="1" wp14:anchorId="3DF0B4C8" wp14:editId="56543585">
            <wp:simplePos x="0" y="0"/>
            <wp:positionH relativeFrom="margin">
              <wp:posOffset>-421944</wp:posOffset>
            </wp:positionH>
            <wp:positionV relativeFrom="paragraph">
              <wp:posOffset>288981</wp:posOffset>
            </wp:positionV>
            <wp:extent cx="6971030" cy="3529965"/>
            <wp:effectExtent l="0" t="0" r="127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971030" cy="3529965"/>
                    </a:xfrm>
                    <a:prstGeom prst="rect">
                      <a:avLst/>
                    </a:prstGeom>
                  </pic:spPr>
                </pic:pic>
              </a:graphicData>
            </a:graphic>
            <wp14:sizeRelH relativeFrom="margin">
              <wp14:pctWidth>0</wp14:pctWidth>
            </wp14:sizeRelH>
            <wp14:sizeRelV relativeFrom="margin">
              <wp14:pctHeight>0</wp14:pctHeight>
            </wp14:sizeRelV>
          </wp:anchor>
        </w:drawing>
      </w:r>
    </w:p>
    <w:p w:rsidR="00F91177" w:rsidRDefault="008F17F3" w:rsidP="008F17F3">
      <w:pPr>
        <w:pStyle w:val="Caption"/>
      </w:pPr>
      <w:r>
        <w:t xml:space="preserve">Figure </w:t>
      </w:r>
      <w:fldSimple w:instr=" SEQ Figure \* ARABIC ">
        <w:r w:rsidR="008C11D2">
          <w:rPr>
            <w:noProof/>
          </w:rPr>
          <w:t>3</w:t>
        </w:r>
      </w:fldSimple>
      <w:r>
        <w:t xml:space="preserve"> </w:t>
      </w:r>
      <w:r w:rsidRPr="003D3E37">
        <w:t>Block Diagram of Audio and Flash Interface</w:t>
      </w:r>
    </w:p>
    <w:p w:rsidR="00210788" w:rsidRDefault="0086623B">
      <w:r>
        <w:t xml:space="preserve">The overall music box control system made use of multiple components, including both hardware </w:t>
      </w:r>
      <w:proofErr w:type="gramStart"/>
      <w:r>
        <w:t>interface</w:t>
      </w:r>
      <w:proofErr w:type="gramEnd"/>
      <w:r>
        <w:t xml:space="preserve"> components and user control logic. </w:t>
      </w:r>
    </w:p>
    <w:p w:rsidR="0086623B" w:rsidRDefault="0086623B">
      <w:r>
        <w:t>On the hardware level, there are modules that communicate with the flash memory and the audio interface. The flash read control module takes as inputs the music data comprised of note number, octave and volume for each note as well as a trigger signal, which tells the system when to begin a new note. The trigger signal is generated by the note timer component which in turn depends on the output of the tempo unit.</w:t>
      </w:r>
      <w:r w:rsidR="00210788">
        <w:t xml:space="preserve"> The outputs of the flash read control are fed to the flash memory which retrieves the guitar strum, and to the audio interface which plays the note through the Altera board’s audio output. See </w:t>
      </w:r>
      <w:r w:rsidR="00210788">
        <w:fldChar w:fldCharType="begin"/>
      </w:r>
      <w:r w:rsidR="00210788">
        <w:instrText xml:space="preserve"> REF _Ref416600339 \h </w:instrText>
      </w:r>
      <w:r w:rsidR="00210788">
        <w:fldChar w:fldCharType="separate"/>
      </w:r>
      <w:r w:rsidR="00210788">
        <w:t xml:space="preserve">Figure </w:t>
      </w:r>
      <w:r w:rsidR="00210788">
        <w:rPr>
          <w:noProof/>
        </w:rPr>
        <w:t>3</w:t>
      </w:r>
      <w:r w:rsidR="00210788">
        <w:fldChar w:fldCharType="end"/>
      </w:r>
      <w:r w:rsidR="00210788">
        <w:t xml:space="preserve"> for the block diagram depicting the communication between these modules.</w:t>
      </w:r>
    </w:p>
    <w:p w:rsidR="005B0058" w:rsidRDefault="00210788" w:rsidP="00210788">
      <w:r>
        <w:t>The user control of the system handles user input to generate the note information and trigger signal needed by the flash read control.</w:t>
      </w:r>
      <w:r w:rsidR="001C5A43">
        <w:t xml:space="preserve"> First</w:t>
      </w:r>
      <w:r>
        <w:t xml:space="preserve"> the timing of the song must be established. The user inputs the desired tempo in beats per minute on the slide switches which is then processed by the tempo circuit to output both a beat signal and a </w:t>
      </w:r>
      <w:proofErr w:type="spellStart"/>
      <w:r>
        <w:t>tempo_enable</w:t>
      </w:r>
      <w:proofErr w:type="spellEnd"/>
      <w:r>
        <w:t xml:space="preserve"> signal (a subdivision of the beat). The </w:t>
      </w:r>
      <w:proofErr w:type="spellStart"/>
      <w:r>
        <w:t>tempo_enable</w:t>
      </w:r>
      <w:proofErr w:type="spellEnd"/>
      <w:r>
        <w:t xml:space="preserve"> is sent to the note timer along with the note duration for a specific note</w:t>
      </w:r>
      <w:r w:rsidR="001C5A43">
        <w:t xml:space="preserve"> which then produces the aforementioned trigger signal. At the same time, the note information needs to be retrieved. The note information is stored in a .</w:t>
      </w:r>
      <w:proofErr w:type="spellStart"/>
      <w:r w:rsidR="001C5A43">
        <w:t>mif</w:t>
      </w:r>
      <w:proofErr w:type="spellEnd"/>
      <w:r w:rsidR="001C5A43">
        <w:t xml:space="preserve"> file where each 16 bit entry contains all the data for a single note. This includes the note number, note duration,</w:t>
      </w:r>
      <w:r w:rsidR="00770178">
        <w:t xml:space="preserve"> triplet bit, </w:t>
      </w:r>
      <w:r w:rsidR="001C5A43">
        <w:t xml:space="preserve">loudness, octave, and a final bit indicating the termination of the song. </w:t>
      </w:r>
      <w:r w:rsidR="00770178">
        <w:t>This structure requires a separate .</w:t>
      </w:r>
      <w:proofErr w:type="spellStart"/>
      <w:r w:rsidR="00770178">
        <w:t>mif</w:t>
      </w:r>
      <w:proofErr w:type="spellEnd"/>
      <w:r w:rsidR="00770178">
        <w:t xml:space="preserve"> file for each song. These .</w:t>
      </w:r>
      <w:proofErr w:type="spellStart"/>
      <w:r w:rsidR="00770178">
        <w:t>mif</w:t>
      </w:r>
      <w:proofErr w:type="spellEnd"/>
      <w:r w:rsidR="00770178">
        <w:t xml:space="preserve"> files are accessed via a look-up-table module provided by the LPM library. </w:t>
      </w:r>
      <w:r w:rsidR="005B0058">
        <w:t xml:space="preserve">Iteration over the data entries is directly controlled by the finite state machine. </w:t>
      </w:r>
    </w:p>
    <w:p w:rsidR="005B0058" w:rsidRDefault="005B0058" w:rsidP="00210788">
      <w:pPr>
        <w:rPr>
          <w:noProof/>
          <w:lang w:eastAsia="en-CA"/>
        </w:rPr>
      </w:pPr>
      <w:r>
        <w:t xml:space="preserve">In order for all the above components to function synchronously a robust controller is needed. This is implemented in the form of a Mealy finite state machine, in which the output is dependent on both the inputs to the system and its current state. Our controller has three states. The stopped state is the initial state of the system. In this state the address signal is set to 0, pointing to the first entry of the appropriate LUT, and all sound playback is suppressed. </w:t>
      </w:r>
      <w:r w:rsidR="00AF66BB">
        <w:t xml:space="preserve">Jumping to the played state is achieved by either a user-activated start signal or a </w:t>
      </w:r>
      <w:r w:rsidR="0028034F">
        <w:t xml:space="preserve">high </w:t>
      </w:r>
      <w:r w:rsidR="00AF66BB">
        <w:t>repeat</w:t>
      </w:r>
      <w:r w:rsidR="0028034F">
        <w:t xml:space="preserve"> signal</w:t>
      </w:r>
      <w:r w:rsidR="00AF66BB">
        <w:t xml:space="preserve">. Once in the played state, playback can begin! For each pulse of the trigger in this state, the LUT address is incremented by one and note data is read and fed to the hardware components. There are </w:t>
      </w:r>
      <w:r w:rsidR="0028034F">
        <w:t>three</w:t>
      </w:r>
      <w:r w:rsidR="00AF66BB">
        <w:t xml:space="preserve"> ways to leave this state. If the stop button is pressed by the user, or the end of song marker is reached the state will </w:t>
      </w:r>
      <w:r w:rsidR="0028034F">
        <w:t xml:space="preserve">switch </w:t>
      </w:r>
      <w:r w:rsidR="00AF66BB">
        <w:t xml:space="preserve">back to </w:t>
      </w:r>
      <w:proofErr w:type="gramStart"/>
      <w:r w:rsidR="00AF66BB">
        <w:t>stopped</w:t>
      </w:r>
      <w:proofErr w:type="gramEnd"/>
      <w:r w:rsidR="00AF66BB">
        <w:t>.</w:t>
      </w:r>
      <w:r w:rsidR="0028034F">
        <w:t xml:space="preserve"> If the pause slide switch is activated, the state will change to paused. The paused state is an idle state wherein playback </w:t>
      </w:r>
      <w:r w:rsidR="008C11D2">
        <w:t>h</w:t>
      </w:r>
      <w:r w:rsidR="0028034F">
        <w:t xml:space="preserve">alts and the address signal is no longer incremented. The state will revert to played when the pause switch goes low. See </w:t>
      </w:r>
      <w:r w:rsidR="0028034F">
        <w:fldChar w:fldCharType="begin"/>
      </w:r>
      <w:r w:rsidR="0028034F">
        <w:instrText xml:space="preserve"> REF _Ref416450524 \h </w:instrText>
      </w:r>
      <w:r w:rsidR="0028034F">
        <w:fldChar w:fldCharType="separate"/>
      </w:r>
      <w:r w:rsidR="0028034F">
        <w:t xml:space="preserve">Figure </w:t>
      </w:r>
      <w:r w:rsidR="0028034F">
        <w:rPr>
          <w:noProof/>
        </w:rPr>
        <w:t>1</w:t>
      </w:r>
      <w:r w:rsidR="0028034F">
        <w:fldChar w:fldCharType="end"/>
      </w:r>
      <w:r w:rsidR="0028034F">
        <w:t xml:space="preserve"> for a state diagram of the FSM</w:t>
      </w:r>
      <w:r w:rsidR="008C11D2">
        <w:t xml:space="preserve"> and </w:t>
      </w:r>
      <w:r w:rsidR="008C11D2">
        <w:fldChar w:fldCharType="begin"/>
      </w:r>
      <w:r w:rsidR="008C11D2">
        <w:instrText xml:space="preserve"> REF _Ref416605931 \h </w:instrText>
      </w:r>
      <w:r w:rsidR="008C11D2">
        <w:fldChar w:fldCharType="separate"/>
      </w:r>
      <w:r w:rsidR="008C11D2">
        <w:t xml:space="preserve">Figure </w:t>
      </w:r>
      <w:r w:rsidR="008C11D2">
        <w:rPr>
          <w:noProof/>
        </w:rPr>
        <w:t>4</w:t>
      </w:r>
      <w:r w:rsidR="008C11D2">
        <w:fldChar w:fldCharType="end"/>
      </w:r>
      <w:r w:rsidR="008C11D2">
        <w:t xml:space="preserve"> for a block diagram of the FSM</w:t>
      </w:r>
      <w:r w:rsidR="0028034F">
        <w:t>.</w:t>
      </w:r>
      <w:r w:rsidR="008C11D2" w:rsidRPr="008C11D2">
        <w:rPr>
          <w:noProof/>
          <w:lang w:eastAsia="en-CA"/>
        </w:rPr>
        <w:t xml:space="preserve"> </w:t>
      </w:r>
    </w:p>
    <w:p w:rsidR="008C11D2" w:rsidRDefault="008C11D2" w:rsidP="00210788">
      <w:r>
        <w:rPr>
          <w:noProof/>
        </w:rPr>
        <mc:AlternateContent>
          <mc:Choice Requires="wps">
            <w:drawing>
              <wp:anchor distT="0" distB="0" distL="114300" distR="114300" simplePos="0" relativeHeight="251698176" behindDoc="0" locked="0" layoutInCell="1" allowOverlap="1" wp14:anchorId="4FDB2F9A" wp14:editId="26BDFE8A">
                <wp:simplePos x="0" y="0"/>
                <wp:positionH relativeFrom="margin">
                  <wp:align>left</wp:align>
                </wp:positionH>
                <wp:positionV relativeFrom="paragraph">
                  <wp:posOffset>2022227</wp:posOffset>
                </wp:positionV>
                <wp:extent cx="3211830" cy="635"/>
                <wp:effectExtent l="0" t="0" r="7620" b="0"/>
                <wp:wrapTopAndBottom/>
                <wp:docPr id="28" name="Text Box 28"/>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a:effectLst/>
                      </wps:spPr>
                      <wps:txbx>
                        <w:txbxContent>
                          <w:p w:rsidR="008C11D2" w:rsidRPr="00CE3C7C" w:rsidRDefault="008C11D2" w:rsidP="008C11D2">
                            <w:pPr>
                              <w:pStyle w:val="Caption"/>
                              <w:rPr>
                                <w:noProof/>
                              </w:rPr>
                            </w:pPr>
                            <w:bookmarkStart w:id="1" w:name="_Ref416605931"/>
                            <w:r>
                              <w:t xml:space="preserve">Figure </w:t>
                            </w:r>
                            <w:fldSimple w:instr=" SEQ Figure \* ARABIC ">
                              <w:r>
                                <w:rPr>
                                  <w:noProof/>
                                </w:rPr>
                                <w:t>4</w:t>
                              </w:r>
                            </w:fldSimple>
                            <w:bookmarkEnd w:id="1"/>
                            <w:r>
                              <w:t xml:space="preserve"> Block diagra</w:t>
                            </w:r>
                            <w:r w:rsidR="008A5977">
                              <w:t>m of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DB2F9A" id="_x0000_t202" coordsize="21600,21600" o:spt="202" path="m,l,21600r21600,l21600,xe">
                <v:stroke joinstyle="miter"/>
                <v:path gradientshapeok="t" o:connecttype="rect"/>
              </v:shapetype>
              <v:shape id="Text Box 28" o:spid="_x0000_s1026" type="#_x0000_t202" style="position:absolute;margin-left:0;margin-top:159.25pt;width:252.9pt;height:.05pt;z-index:2516981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" stroked="f">
                <v:textbox style="mso-fit-shape-to-text:t" inset="0,0,0,0">
                  <w:txbxContent>
                    <w:p w:rsidR="008C11D2" w:rsidRPr="00CE3C7C" w:rsidRDefault="008C11D2" w:rsidP="008C11D2">
                      <w:pPr>
                        <w:pStyle w:val="Caption"/>
                        <w:rPr>
                          <w:noProof/>
                        </w:rPr>
                      </w:pPr>
                      <w:bookmarkStart w:id="2" w:name="_Ref416605931"/>
                      <w:r>
                        <w:t xml:space="preserve">Figure </w:t>
                      </w:r>
                      <w:fldSimple w:instr=" SEQ Figure \* ARABIC ">
                        <w:r>
                          <w:rPr>
                            <w:noProof/>
                          </w:rPr>
                          <w:t>4</w:t>
                        </w:r>
                      </w:fldSimple>
                      <w:bookmarkEnd w:id="2"/>
                      <w:r>
                        <w:t xml:space="preserve"> Block diagra</w:t>
                      </w:r>
                      <w:r w:rsidR="008A5977">
                        <w:t>m of controller</w:t>
                      </w:r>
                    </w:p>
                  </w:txbxContent>
                </v:textbox>
                <w10:wrap type="topAndBottom" anchorx="margin"/>
              </v:shape>
            </w:pict>
          </mc:Fallback>
        </mc:AlternateContent>
      </w:r>
      <w:r>
        <w:rPr>
          <w:noProof/>
          <w:lang w:eastAsia="en-CA"/>
        </w:rPr>
        <w:drawing>
          <wp:anchor distT="0" distB="0" distL="114300" distR="114300" simplePos="0" relativeHeight="251696128" behindDoc="0" locked="0" layoutInCell="1" allowOverlap="1" wp14:anchorId="0D5339BE" wp14:editId="4CDAD86F">
            <wp:simplePos x="0" y="0"/>
            <wp:positionH relativeFrom="margin">
              <wp:posOffset>-20917</wp:posOffset>
            </wp:positionH>
            <wp:positionV relativeFrom="paragraph">
              <wp:posOffset>140529</wp:posOffset>
            </wp:positionV>
            <wp:extent cx="3211830" cy="1758950"/>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6349"/>
                    <a:stretch/>
                  </pic:blipFill>
                  <pic:spPr bwMode="auto">
                    <a:xfrm>
                      <a:off x="0" y="0"/>
                      <a:ext cx="3211830" cy="175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483A" w:rsidRPr="00D3483A" w:rsidRDefault="00F91177" w:rsidP="00D3483A">
      <w:pPr>
        <w:pStyle w:val="Heading1"/>
      </w:pPr>
      <w:r>
        <w:t xml:space="preserve">Description of </w:t>
      </w:r>
      <w:r w:rsidR="00886E06">
        <w:t>User Interface</w:t>
      </w:r>
    </w:p>
    <w:p w:rsidR="00D3483A" w:rsidRDefault="00D3483A">
      <w:pPr>
        <w:rPr>
          <w:rFonts w:asciiTheme="majorHAnsi" w:eastAsiaTheme="majorEastAsia" w:hAnsiTheme="majorHAnsi" w:cstheme="majorBidi"/>
          <w:color w:val="2E74B5" w:themeColor="accent1" w:themeShade="BF"/>
          <w:sz w:val="32"/>
          <w:szCs w:val="32"/>
        </w:rPr>
      </w:pPr>
      <w:r>
        <w:rPr>
          <w:noProof/>
          <w:lang w:eastAsia="en-CA"/>
        </w:rPr>
        <mc:AlternateContent>
          <mc:Choice Requires="wps">
            <w:drawing>
              <wp:anchor distT="0" distB="0" distL="114300" distR="114300" simplePos="0" relativeHeight="251687936" behindDoc="0" locked="0" layoutInCell="1" allowOverlap="1" wp14:anchorId="33DAAFAB" wp14:editId="67920983">
                <wp:simplePos x="0" y="0"/>
                <wp:positionH relativeFrom="column">
                  <wp:posOffset>1655390</wp:posOffset>
                </wp:positionH>
                <wp:positionV relativeFrom="paragraph">
                  <wp:posOffset>4115776</wp:posOffset>
                </wp:positionV>
                <wp:extent cx="190831" cy="243675"/>
                <wp:effectExtent l="19050" t="19050" r="19050" b="23495"/>
                <wp:wrapNone/>
                <wp:docPr id="23" name="Oval 23"/>
                <wp:cNvGraphicFramePr/>
                <a:graphic xmlns:a="http://schemas.openxmlformats.org/drawingml/2006/main">
                  <a:graphicData uri="http://schemas.microsoft.com/office/word/2010/wordprocessingShape">
                    <wps:wsp>
                      <wps:cNvSpPr/>
                      <wps:spPr>
                        <a:xfrm>
                          <a:off x="0" y="0"/>
                          <a:ext cx="190831" cy="243675"/>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863536" id="Oval 23" o:spid="_x0000_s1026" style="position:absolute;margin-left:130.35pt;margin-top:324.1pt;width:15.05pt;height:19.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" filled="f" strokecolor="yellow" strokeweight="3pt">
                <v:stroke joinstyle="miter"/>
              </v:oval>
            </w:pict>
          </mc:Fallback>
        </mc:AlternateContent>
      </w:r>
      <w:r>
        <w:rPr>
          <w:noProof/>
        </w:rPr>
        <mc:AlternateContent>
          <mc:Choice Requires="wps">
            <w:drawing>
              <wp:anchor distT="0" distB="0" distL="114300" distR="114300" simplePos="0" relativeHeight="251694080" behindDoc="0" locked="0" layoutInCell="1" allowOverlap="1" wp14:anchorId="6883D0FC" wp14:editId="23F5510E">
                <wp:simplePos x="0" y="0"/>
                <wp:positionH relativeFrom="column">
                  <wp:posOffset>-246711</wp:posOffset>
                </wp:positionH>
                <wp:positionV relativeFrom="paragraph">
                  <wp:posOffset>4888035</wp:posOffset>
                </wp:positionV>
                <wp:extent cx="433324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333240" cy="635"/>
                        </a:xfrm>
                        <a:prstGeom prst="rect">
                          <a:avLst/>
                        </a:prstGeom>
                        <a:solidFill>
                          <a:prstClr val="white"/>
                        </a:solidFill>
                        <a:ln>
                          <a:noFill/>
                        </a:ln>
                        <a:effectLst/>
                      </wps:spPr>
                      <wps:txbx>
                        <w:txbxContent>
                          <w:p w:rsidR="008C11D2" w:rsidRPr="000D20C8" w:rsidRDefault="008C11D2" w:rsidP="00D3483A">
                            <w:pPr>
                              <w:pStyle w:val="Caption"/>
                              <w:rPr>
                                <w:noProof/>
                              </w:rPr>
                            </w:pPr>
                            <w:bookmarkStart w:id="3" w:name="_Ref416604218"/>
                            <w:r>
                              <w:t xml:space="preserve">Figure </w:t>
                            </w:r>
                            <w:fldSimple w:instr=" SEQ Figure \* ARABIC ">
                              <w:r>
                                <w:rPr>
                                  <w:noProof/>
                                </w:rPr>
                                <w:t>5</w:t>
                              </w:r>
                            </w:fldSimple>
                            <w:bookmarkEnd w:id="3"/>
                            <w:r w:rsidRPr="00B83FF7">
                              <w:t xml:space="preserve"> User Interface Guide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3D0FC" id="Text Box 22" o:spid="_x0000_s1027" type="#_x0000_t202" style="position:absolute;margin-left:-19.45pt;margin-top:384.9pt;width:341.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" stroked="f">
                <v:textbox style="mso-fit-shape-to-text:t" inset="0,0,0,0">
                  <w:txbxContent>
                    <w:p w:rsidR="008C11D2" w:rsidRPr="000D20C8" w:rsidRDefault="008C11D2" w:rsidP="00D3483A">
                      <w:pPr>
                        <w:pStyle w:val="Caption"/>
                        <w:rPr>
                          <w:noProof/>
                        </w:rPr>
                      </w:pPr>
                      <w:bookmarkStart w:id="4" w:name="_Ref416604218"/>
                      <w:r>
                        <w:t xml:space="preserve">Figure </w:t>
                      </w:r>
                      <w:fldSimple w:instr=" SEQ Figure \* ARABIC ">
                        <w:r>
                          <w:rPr>
                            <w:noProof/>
                          </w:rPr>
                          <w:t>5</w:t>
                        </w:r>
                      </w:fldSimple>
                      <w:bookmarkEnd w:id="4"/>
                      <w:r w:rsidRPr="00B83FF7">
                        <w:t xml:space="preserve"> User Interface Guide</w:t>
                      </w:r>
                    </w:p>
                  </w:txbxContent>
                </v:textbox>
                <w10:wrap type="topAndBottom"/>
              </v:shape>
            </w:pict>
          </mc:Fallback>
        </mc:AlternateContent>
      </w:r>
      <w:r>
        <w:rPr>
          <w:noProof/>
          <w:lang w:eastAsia="en-CA"/>
        </w:rPr>
        <w:drawing>
          <wp:anchor distT="0" distB="0" distL="114300" distR="114300" simplePos="0" relativeHeight="251688960" behindDoc="1" locked="0" layoutInCell="1" allowOverlap="1" wp14:anchorId="15334315" wp14:editId="6AA12A8F">
            <wp:simplePos x="0" y="0"/>
            <wp:positionH relativeFrom="column">
              <wp:posOffset>3855610</wp:posOffset>
            </wp:positionH>
            <wp:positionV relativeFrom="paragraph">
              <wp:posOffset>1102619</wp:posOffset>
            </wp:positionV>
            <wp:extent cx="2723515" cy="3257550"/>
            <wp:effectExtent l="0" t="0" r="63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23515" cy="32575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CA"/>
        </w:rPr>
        <mc:AlternateContent>
          <mc:Choice Requires="wpg">
            <w:drawing>
              <wp:anchor distT="0" distB="0" distL="114300" distR="114300" simplePos="0" relativeHeight="251686912" behindDoc="0" locked="0" layoutInCell="1" allowOverlap="1" wp14:anchorId="43EA970D" wp14:editId="19B1A52B">
                <wp:simplePos x="0" y="0"/>
                <wp:positionH relativeFrom="margin">
                  <wp:posOffset>-477299</wp:posOffset>
                </wp:positionH>
                <wp:positionV relativeFrom="paragraph">
                  <wp:posOffset>523626</wp:posOffset>
                </wp:positionV>
                <wp:extent cx="4333240" cy="4428490"/>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4333240" cy="4428490"/>
                          <a:chOff x="0" y="0"/>
                          <a:chExt cx="4762500" cy="4752975"/>
                        </a:xfrm>
                      </wpg:grpSpPr>
                      <pic:pic xmlns:pic="http://schemas.openxmlformats.org/drawingml/2006/picture">
                        <pic:nvPicPr>
                          <pic:cNvPr id="10" name="Picture 10" descr="http://www.terasic.com.tw/attachment/archive/83/image/image_40_thumb.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752975"/>
                          </a:xfrm>
                          <a:prstGeom prst="rect">
                            <a:avLst/>
                          </a:prstGeom>
                          <a:noFill/>
                          <a:ln>
                            <a:noFill/>
                          </a:ln>
                        </pic:spPr>
                      </pic:pic>
                      <wpg:grpSp>
                        <wpg:cNvPr id="21" name="Group 21"/>
                        <wpg:cNvGrpSpPr/>
                        <wpg:grpSpPr>
                          <a:xfrm>
                            <a:off x="485030" y="3387256"/>
                            <a:ext cx="3629025" cy="1310640"/>
                            <a:chOff x="0" y="0"/>
                            <a:chExt cx="3629025" cy="1310640"/>
                          </a:xfrm>
                        </wpg:grpSpPr>
                        <wps:wsp>
                          <wps:cNvPr id="217" name="Text Box 2"/>
                          <wps:cNvSpPr txBox="1">
                            <a:spLocks noChangeArrowheads="1"/>
                          </wps:cNvSpPr>
                          <wps:spPr bwMode="auto">
                            <a:xfrm>
                              <a:off x="2178050" y="749300"/>
                              <a:ext cx="314325" cy="469900"/>
                            </a:xfrm>
                            <a:prstGeom prst="rect">
                              <a:avLst/>
                            </a:prstGeom>
                            <a:noFill/>
                            <a:ln w="9525">
                              <a:noFill/>
                              <a:miter lim="800000"/>
                              <a:headEnd/>
                              <a:tailEnd/>
                            </a:ln>
                          </wps:spPr>
                          <wps:txbx>
                            <w:txbxContent>
                              <w:p w:rsidR="008C11D2" w:rsidRPr="003C26EA" w:rsidRDefault="008C11D2">
                                <w:pPr>
                                  <w:rPr>
                                    <w:b/>
                                    <w:color w:val="FF0000"/>
                                    <w:sz w:val="32"/>
                                  </w:rPr>
                                </w:pPr>
                                <w:r w:rsidRPr="003C26EA">
                                  <w:rPr>
                                    <w:b/>
                                    <w:color w:val="FF0000"/>
                                    <w:sz w:val="32"/>
                                  </w:rPr>
                                  <w:t>1</w:t>
                                </w:r>
                              </w:p>
                            </w:txbxContent>
                          </wps:txbx>
                          <wps:bodyPr rot="0" vert="horz" wrap="square" lIns="91440" tIns="45720" rIns="91440" bIns="45720" anchor="t" anchorCtr="0">
                            <a:noAutofit/>
                          </wps:bodyPr>
                        </wps:wsp>
                        <wps:wsp>
                          <wps:cNvPr id="11" name="Text Box 2"/>
                          <wps:cNvSpPr txBox="1">
                            <a:spLocks noChangeArrowheads="1"/>
                          </wps:cNvSpPr>
                          <wps:spPr bwMode="auto">
                            <a:xfrm>
                              <a:off x="2565400" y="749300"/>
                              <a:ext cx="314325" cy="469900"/>
                            </a:xfrm>
                            <a:prstGeom prst="rect">
                              <a:avLst/>
                            </a:prstGeom>
                            <a:noFill/>
                            <a:ln w="9525">
                              <a:noFill/>
                              <a:miter lim="800000"/>
                              <a:headEnd/>
                              <a:tailEnd/>
                            </a:ln>
                          </wps:spPr>
                          <wps:txbx>
                            <w:txbxContent>
                              <w:p w:rsidR="008C11D2" w:rsidRPr="003C26EA" w:rsidRDefault="008C11D2" w:rsidP="003C26EA">
                                <w:pPr>
                                  <w:rPr>
                                    <w:b/>
                                    <w:color w:val="FF0000"/>
                                    <w:sz w:val="32"/>
                                  </w:rPr>
                                </w:pPr>
                                <w:r>
                                  <w:rPr>
                                    <w:b/>
                                    <w:color w:val="FF0000"/>
                                    <w:sz w:val="32"/>
                                  </w:rPr>
                                  <w:t>2</w:t>
                                </w:r>
                              </w:p>
                            </w:txbxContent>
                          </wps:txbx>
                          <wps:bodyPr rot="0" vert="horz" wrap="square" lIns="91440" tIns="45720" rIns="91440" bIns="45720" anchor="t" anchorCtr="0">
                            <a:noAutofit/>
                          </wps:bodyPr>
                        </wps:wsp>
                        <wps:wsp>
                          <wps:cNvPr id="2" name="Text Box 2"/>
                          <wps:cNvSpPr txBox="1">
                            <a:spLocks noChangeArrowheads="1"/>
                          </wps:cNvSpPr>
                          <wps:spPr bwMode="auto">
                            <a:xfrm>
                              <a:off x="2940050" y="736600"/>
                              <a:ext cx="314325" cy="469900"/>
                            </a:xfrm>
                            <a:prstGeom prst="rect">
                              <a:avLst/>
                            </a:prstGeom>
                            <a:noFill/>
                            <a:ln w="9525">
                              <a:noFill/>
                              <a:miter lim="800000"/>
                              <a:headEnd/>
                              <a:tailEnd/>
                            </a:ln>
                          </wps:spPr>
                          <wps:txbx>
                            <w:txbxContent>
                              <w:p w:rsidR="008C11D2" w:rsidRPr="003C26EA" w:rsidRDefault="008C11D2" w:rsidP="00142E5B">
                                <w:pPr>
                                  <w:rPr>
                                    <w:b/>
                                    <w:color w:val="FF0000"/>
                                    <w:sz w:val="32"/>
                                  </w:rPr>
                                </w:pPr>
                                <w:r>
                                  <w:rPr>
                                    <w:b/>
                                    <w:color w:val="FF0000"/>
                                    <w:sz w:val="32"/>
                                  </w:rPr>
                                  <w:t>3</w:t>
                                </w:r>
                              </w:p>
                            </w:txbxContent>
                          </wps:txbx>
                          <wps:bodyPr rot="0" vert="horz" wrap="square" lIns="91440" tIns="45720" rIns="91440" bIns="45720" anchor="t" anchorCtr="0">
                            <a:noAutofit/>
                          </wps:bodyPr>
                        </wps:wsp>
                        <wps:wsp>
                          <wps:cNvPr id="3" name="Text Box 2"/>
                          <wps:cNvSpPr txBox="1">
                            <a:spLocks noChangeArrowheads="1"/>
                          </wps:cNvSpPr>
                          <wps:spPr bwMode="auto">
                            <a:xfrm>
                              <a:off x="3314700" y="730250"/>
                              <a:ext cx="314325" cy="469900"/>
                            </a:xfrm>
                            <a:prstGeom prst="rect">
                              <a:avLst/>
                            </a:prstGeom>
                            <a:noFill/>
                            <a:ln w="9525">
                              <a:noFill/>
                              <a:miter lim="800000"/>
                              <a:headEnd/>
                              <a:tailEnd/>
                            </a:ln>
                          </wps:spPr>
                          <wps:txbx>
                            <w:txbxContent>
                              <w:p w:rsidR="008C11D2" w:rsidRPr="003C26EA" w:rsidRDefault="008C11D2" w:rsidP="00142E5B">
                                <w:pPr>
                                  <w:rPr>
                                    <w:b/>
                                    <w:color w:val="FF0000"/>
                                    <w:sz w:val="32"/>
                                  </w:rPr>
                                </w:pPr>
                                <w:r>
                                  <w:rPr>
                                    <w:b/>
                                    <w:color w:val="FF0000"/>
                                    <w:sz w:val="32"/>
                                  </w:rPr>
                                  <w:t>4</w:t>
                                </w:r>
                              </w:p>
                            </w:txbxContent>
                          </wps:txbx>
                          <wps:bodyPr rot="0" vert="horz" wrap="square" lIns="91440" tIns="45720" rIns="91440" bIns="45720" anchor="t" anchorCtr="0">
                            <a:noAutofit/>
                          </wps:bodyPr>
                        </wps:wsp>
                        <wps:wsp>
                          <wps:cNvPr id="4" name="Text Box 2"/>
                          <wps:cNvSpPr txBox="1">
                            <a:spLocks noChangeArrowheads="1"/>
                          </wps:cNvSpPr>
                          <wps:spPr bwMode="auto">
                            <a:xfrm>
                              <a:off x="19050" y="6350"/>
                              <a:ext cx="314325" cy="605790"/>
                            </a:xfrm>
                            <a:prstGeom prst="rect">
                              <a:avLst/>
                            </a:prstGeom>
                            <a:noFill/>
                            <a:ln w="9525">
                              <a:noFill/>
                              <a:miter lim="800000"/>
                              <a:headEnd/>
                              <a:tailEnd/>
                            </a:ln>
                          </wps:spPr>
                          <wps:txbx>
                            <w:txbxContent>
                              <w:p w:rsidR="008C11D2" w:rsidRPr="00142E5B" w:rsidRDefault="008C11D2" w:rsidP="00142E5B">
                                <w:pP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E5B">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wps:wsp>
                          <wps:cNvPr id="5" name="Text Box 2"/>
                          <wps:cNvSpPr txBox="1">
                            <a:spLocks noChangeArrowheads="1"/>
                          </wps:cNvSpPr>
                          <wps:spPr bwMode="auto">
                            <a:xfrm>
                              <a:off x="234950" y="0"/>
                              <a:ext cx="314325" cy="605790"/>
                            </a:xfrm>
                            <a:prstGeom prst="rect">
                              <a:avLst/>
                            </a:prstGeom>
                            <a:noFill/>
                            <a:ln w="9525">
                              <a:noFill/>
                              <a:miter lim="800000"/>
                              <a:headEnd/>
                              <a:tailEnd/>
                            </a:ln>
                          </wps:spPr>
                          <wps:txbx>
                            <w:txbxContent>
                              <w:p w:rsidR="008C11D2" w:rsidRPr="00142E5B" w:rsidRDefault="008C11D2" w:rsidP="00142E5B">
                                <w:pP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wps:wsp>
                          <wps:cNvPr id="6" name="Text Box 2"/>
                          <wps:cNvSpPr txBox="1">
                            <a:spLocks noChangeArrowheads="1"/>
                          </wps:cNvSpPr>
                          <wps:spPr bwMode="auto">
                            <a:xfrm>
                              <a:off x="457200" y="0"/>
                              <a:ext cx="314325" cy="605790"/>
                            </a:xfrm>
                            <a:prstGeom prst="rect">
                              <a:avLst/>
                            </a:prstGeom>
                            <a:noFill/>
                            <a:ln w="9525">
                              <a:noFill/>
                              <a:miter lim="800000"/>
                              <a:headEnd/>
                              <a:tailEnd/>
                            </a:ln>
                          </wps:spPr>
                          <wps:txbx>
                            <w:txbxContent>
                              <w:p w:rsidR="008C11D2" w:rsidRPr="00142E5B" w:rsidRDefault="008C11D2" w:rsidP="00142E5B">
                                <w:pP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vert="horz" wrap="square" lIns="91440" tIns="45720" rIns="91440" bIns="45720" anchor="t" anchorCtr="0">
                            <a:noAutofit/>
                          </wps:bodyPr>
                        </wps:wsp>
                        <wps:wsp>
                          <wps:cNvPr id="8" name="Text Box 2"/>
                          <wps:cNvSpPr txBox="1">
                            <a:spLocks noChangeArrowheads="1"/>
                          </wps:cNvSpPr>
                          <wps:spPr bwMode="auto">
                            <a:xfrm>
                              <a:off x="660400" y="12700"/>
                              <a:ext cx="314325" cy="605790"/>
                            </a:xfrm>
                            <a:prstGeom prst="rect">
                              <a:avLst/>
                            </a:prstGeom>
                            <a:noFill/>
                            <a:ln w="9525">
                              <a:noFill/>
                              <a:miter lim="800000"/>
                              <a:headEnd/>
                              <a:tailEnd/>
                            </a:ln>
                          </wps:spPr>
                          <wps:txbx>
                            <w:txbxContent>
                              <w:p w:rsidR="008C11D2" w:rsidRPr="00142E5B" w:rsidRDefault="008C11D2" w:rsidP="00142E5B">
                                <w:pP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vert="horz" wrap="square" lIns="91440" tIns="45720" rIns="91440" bIns="45720" anchor="t" anchorCtr="0">
                            <a:noAutofit/>
                          </wps:bodyPr>
                        </wps:wsp>
                        <wps:wsp>
                          <wps:cNvPr id="12" name="Text Box 2"/>
                          <wps:cNvSpPr txBox="1">
                            <a:spLocks noChangeArrowheads="1"/>
                          </wps:cNvSpPr>
                          <wps:spPr bwMode="auto">
                            <a:xfrm>
                              <a:off x="0" y="698500"/>
                              <a:ext cx="314325" cy="605790"/>
                            </a:xfrm>
                            <a:prstGeom prst="rect">
                              <a:avLst/>
                            </a:prstGeom>
                            <a:noFill/>
                            <a:ln w="9525">
                              <a:noFill/>
                              <a:miter lim="800000"/>
                              <a:headEnd/>
                              <a:tailEnd/>
                            </a:ln>
                          </wps:spPr>
                          <wps:txbx>
                            <w:txbxContent>
                              <w:p w:rsidR="008C11D2" w:rsidRPr="00142E5B" w:rsidRDefault="008C11D2" w:rsidP="00142E5B">
                                <w:pP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E5B">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wps:wsp>
                          <wps:cNvPr id="14" name="Text Box 2"/>
                          <wps:cNvSpPr txBox="1">
                            <a:spLocks noChangeArrowheads="1"/>
                          </wps:cNvSpPr>
                          <wps:spPr bwMode="auto">
                            <a:xfrm>
                              <a:off x="209550" y="704850"/>
                              <a:ext cx="314325" cy="605790"/>
                            </a:xfrm>
                            <a:prstGeom prst="rect">
                              <a:avLst/>
                            </a:prstGeom>
                            <a:noFill/>
                            <a:ln w="9525">
                              <a:noFill/>
                              <a:miter lim="800000"/>
                              <a:headEnd/>
                              <a:tailEnd/>
                            </a:ln>
                          </wps:spPr>
                          <wps:txbx>
                            <w:txbxContent>
                              <w:p w:rsidR="008C11D2" w:rsidRPr="00142E5B" w:rsidRDefault="008C11D2" w:rsidP="00142E5B">
                                <w:pP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E5B">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wps:wsp>
                          <wps:cNvPr id="15" name="Text Box 2"/>
                          <wps:cNvSpPr txBox="1">
                            <a:spLocks noChangeArrowheads="1"/>
                          </wps:cNvSpPr>
                          <wps:spPr bwMode="auto">
                            <a:xfrm>
                              <a:off x="412750" y="704850"/>
                              <a:ext cx="314325" cy="605790"/>
                            </a:xfrm>
                            <a:prstGeom prst="rect">
                              <a:avLst/>
                            </a:prstGeom>
                            <a:noFill/>
                            <a:ln w="9525">
                              <a:noFill/>
                              <a:miter lim="800000"/>
                              <a:headEnd/>
                              <a:tailEnd/>
                            </a:ln>
                          </wps:spPr>
                          <wps:txbx>
                            <w:txbxContent>
                              <w:p w:rsidR="008C11D2" w:rsidRPr="00142E5B" w:rsidRDefault="008C11D2" w:rsidP="00142E5B">
                                <w:pP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E5B">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vert="horz" wrap="square" lIns="91440" tIns="45720" rIns="91440" bIns="45720" anchor="t" anchorCtr="0">
                            <a:noAutofit/>
                          </wps:bodyPr>
                        </wps:wsp>
                        <wps:wsp>
                          <wps:cNvPr id="16" name="Text Box 2"/>
                          <wps:cNvSpPr txBox="1">
                            <a:spLocks noChangeArrowheads="1"/>
                          </wps:cNvSpPr>
                          <wps:spPr bwMode="auto">
                            <a:xfrm>
                              <a:off x="596900" y="704850"/>
                              <a:ext cx="314325" cy="605790"/>
                            </a:xfrm>
                            <a:prstGeom prst="rect">
                              <a:avLst/>
                            </a:prstGeom>
                            <a:noFill/>
                            <a:ln w="9525">
                              <a:noFill/>
                              <a:miter lim="800000"/>
                              <a:headEnd/>
                              <a:tailEnd/>
                            </a:ln>
                          </wps:spPr>
                          <wps:txbx>
                            <w:txbxContent>
                              <w:p w:rsidR="008C11D2" w:rsidRPr="00142E5B" w:rsidRDefault="008C11D2" w:rsidP="00142E5B">
                                <w:pP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E5B">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vert="horz" wrap="square" lIns="91440" tIns="45720" rIns="91440" bIns="45720" anchor="t" anchorCtr="0">
                            <a:noAutofit/>
                          </wps:bodyPr>
                        </wps:wsp>
                        <wps:wsp>
                          <wps:cNvPr id="18" name="Rounded Rectangle 18"/>
                          <wps:cNvSpPr/>
                          <wps:spPr>
                            <a:xfrm>
                              <a:off x="869950" y="793750"/>
                              <a:ext cx="1181818" cy="284672"/>
                            </a:xfrm>
                            <a:prstGeom prst="roundRect">
                              <a:avLst/>
                            </a:prstGeom>
                            <a:noFill/>
                            <a:ln w="38100">
                              <a:solidFill>
                                <a:srgbClr val="0CFC1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219200" y="692150"/>
                              <a:ext cx="486410" cy="605790"/>
                            </a:xfrm>
                            <a:prstGeom prst="rect">
                              <a:avLst/>
                            </a:prstGeom>
                            <a:noFill/>
                            <a:ln w="9525">
                              <a:noFill/>
                              <a:miter lim="800000"/>
                              <a:headEnd/>
                              <a:tailEnd/>
                            </a:ln>
                          </wps:spPr>
                          <wps:txbx>
                            <w:txbxContent>
                              <w:p w:rsidR="008C11D2" w:rsidRPr="00142E5B" w:rsidRDefault="008C11D2" w:rsidP="00280670">
                                <w:pP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43EA970D" id="Group 24" o:spid="_x0000_s1028" style="position:absolute;margin-left:-37.6pt;margin-top:41.25pt;width:341.2pt;height:348.7pt;z-index:251686912;mso-position-horizontal-relative:margin;mso-width-relative:margin;mso-height-relative:margin" coordsize="47625,475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alt="http://www.terasic.com.tw/attachment/archive/83/image/image_40_thumb.jpg" style="position:absolute;width:47625;height:47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DxhbEAAAA2wAAAA8AAABkcnMvZG93bnJldi54bWxEj0FrwkAQhe9C/8Myhd50Uw9S0qwShBS1&#10;hdbUQ49DdpqEZGdDdtX4751Dobc3zJtv3ss2k+vVhcbQejbwvEhAEVfetlwbOH0X8xdQISJb7D2T&#10;gRsF2KwfZhmm1l/5SJcy1kogHFI00MQ4pFqHqiGHYeEHYtn9+tFhlHGstR3xKnDX62WSrLTDluVD&#10;gwNtG6q68uyEsnzD7qfe6vfTYR+Lw1f1WeQfxjw9TvkrqEhT/Df/Xe+sxJf00kUE6P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zDxhbEAAAA2wAAAA8AAAAAAAAAAAAAAAAA&#10;nwIAAGRycy9kb3ducmV2LnhtbFBLBQYAAAAABAAEAPcAAACQAwAAAAA=&#10;">
                  <v:imagedata r:id="rId14" o:title="image_40_thumb"/>
                  <v:path arrowok="t"/>
                </v:shape>
                <v:group id="Group 21" o:spid="_x0000_s1030" style="position:absolute;left:4850;top:33872;width:36290;height:13106" coordsize="36290,13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2" o:spid="_x0000_s1031" type="#_x0000_t202" style="position:absolute;left:21780;top:7493;width:3143;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8C11D2" w:rsidRPr="003C26EA" w:rsidRDefault="008C11D2">
                          <w:pPr>
                            <w:rPr>
                              <w:b/>
                              <w:color w:val="FF0000"/>
                              <w:sz w:val="32"/>
                            </w:rPr>
                          </w:pPr>
                          <w:r w:rsidRPr="003C26EA">
                            <w:rPr>
                              <w:b/>
                              <w:color w:val="FF0000"/>
                              <w:sz w:val="32"/>
                            </w:rPr>
                            <w:t>1</w:t>
                          </w:r>
                        </w:p>
                      </w:txbxContent>
                    </v:textbox>
                  </v:shape>
                  <v:shape id="Text Box 2" o:spid="_x0000_s1032" type="#_x0000_t202" style="position:absolute;left:25654;top:7493;width:3143;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8C11D2" w:rsidRPr="003C26EA" w:rsidRDefault="008C11D2" w:rsidP="003C26EA">
                          <w:pPr>
                            <w:rPr>
                              <w:b/>
                              <w:color w:val="FF0000"/>
                              <w:sz w:val="32"/>
                            </w:rPr>
                          </w:pPr>
                          <w:r>
                            <w:rPr>
                              <w:b/>
                              <w:color w:val="FF0000"/>
                              <w:sz w:val="32"/>
                            </w:rPr>
                            <w:t>2</w:t>
                          </w:r>
                        </w:p>
                      </w:txbxContent>
                    </v:textbox>
                  </v:shape>
                  <v:shape id="Text Box 2" o:spid="_x0000_s1033" type="#_x0000_t202" style="position:absolute;left:29400;top:7366;width:3143;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8C11D2" w:rsidRPr="003C26EA" w:rsidRDefault="008C11D2" w:rsidP="00142E5B">
                          <w:pPr>
                            <w:rPr>
                              <w:b/>
                              <w:color w:val="FF0000"/>
                              <w:sz w:val="32"/>
                            </w:rPr>
                          </w:pPr>
                          <w:r>
                            <w:rPr>
                              <w:b/>
                              <w:color w:val="FF0000"/>
                              <w:sz w:val="32"/>
                            </w:rPr>
                            <w:t>3</w:t>
                          </w:r>
                        </w:p>
                      </w:txbxContent>
                    </v:textbox>
                  </v:shape>
                  <v:shape id="Text Box 2" o:spid="_x0000_s1034" type="#_x0000_t202" style="position:absolute;left:33147;top:7302;width:3143;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C11D2" w:rsidRPr="003C26EA" w:rsidRDefault="008C11D2" w:rsidP="00142E5B">
                          <w:pPr>
                            <w:rPr>
                              <w:b/>
                              <w:color w:val="FF0000"/>
                              <w:sz w:val="32"/>
                            </w:rPr>
                          </w:pPr>
                          <w:r>
                            <w:rPr>
                              <w:b/>
                              <w:color w:val="FF0000"/>
                              <w:sz w:val="32"/>
                            </w:rPr>
                            <w:t>4</w:t>
                          </w:r>
                        </w:p>
                      </w:txbxContent>
                    </v:textbox>
                  </v:shape>
                  <v:shape id="Text Box 2" o:spid="_x0000_s1035" type="#_x0000_t202" style="position:absolute;left:190;top:63;width:3143;height:6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8C11D2" w:rsidRPr="00142E5B" w:rsidRDefault="008C11D2" w:rsidP="00142E5B">
                          <w:pP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E5B">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Text Box 2" o:spid="_x0000_s1036" type="#_x0000_t202" style="position:absolute;left:2349;width:3143;height:6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8C11D2" w:rsidRPr="00142E5B" w:rsidRDefault="008C11D2" w:rsidP="00142E5B">
                          <w:pP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v:shape id="Text Box 2" o:spid="_x0000_s1037" type="#_x0000_t202" style="position:absolute;left:4572;width:3143;height:6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8C11D2" w:rsidRPr="00142E5B" w:rsidRDefault="008C11D2" w:rsidP="00142E5B">
                          <w:pP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v:shape id="Text Box 2" o:spid="_x0000_s1038" type="#_x0000_t202" style="position:absolute;left:6604;top:127;width:3143;height:6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C11D2" w:rsidRPr="00142E5B" w:rsidRDefault="008C11D2" w:rsidP="00142E5B">
                          <w:pP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7030A0"/>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v:shape id="Text Box 2" o:spid="_x0000_s1039" type="#_x0000_t202" style="position:absolute;top:6985;width:3143;height:6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8C11D2" w:rsidRPr="00142E5B" w:rsidRDefault="008C11D2" w:rsidP="00142E5B">
                          <w:pP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E5B">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Text Box 2" o:spid="_x0000_s1040" type="#_x0000_t202" style="position:absolute;left:2095;top:7048;width:3143;height:6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C11D2" w:rsidRPr="00142E5B" w:rsidRDefault="008C11D2" w:rsidP="00142E5B">
                          <w:pP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E5B">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v:shape id="Text Box 2" o:spid="_x0000_s1041" type="#_x0000_t202" style="position:absolute;left:4127;top:7048;width:3143;height:6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C11D2" w:rsidRPr="00142E5B" w:rsidRDefault="008C11D2" w:rsidP="00142E5B">
                          <w:pP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E5B">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v:shape id="Text Box 2" o:spid="_x0000_s1042" type="#_x0000_t202" style="position:absolute;left:5969;top:7048;width:3143;height:6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C11D2" w:rsidRPr="00142E5B" w:rsidRDefault="008C11D2" w:rsidP="00142E5B">
                          <w:pP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2E5B">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v:roundrect id="Rounded Rectangle 18" o:spid="_x0000_s1043" style="position:absolute;left:8699;top:7937;width:1181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lXsIA&#10;AADbAAAADwAAAGRycy9kb3ducmV2LnhtbESPQW+DMAyF75X2HyJP2q2E9jBNjBS1lVZNu5Wtd4u4&#10;wCAOI4Gyfz8fKu1m6z2/9zkvFtermcbQejawSVJQxJW3LdcGvj7f1i+gQkS22HsmA78UoNg9rHLM&#10;rL/xmeYy1kpCOGRooIlxyLQOVUMOQ+IHYtGufnQYZR1rbUe8Sbjr9TZNn7XDlqWhwYGODVVdOTkD&#10;21NP5ff+9HE5XEnzxOlPOHTGPD0u+1dQkZb4b75fv1vBF1j5RQb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SVewgAAANsAAAAPAAAAAAAAAAAAAAAAAJgCAABkcnMvZG93&#10;bnJldi54bWxQSwUGAAAAAAQABAD1AAAAhwMAAAAA&#10;" filled="f" strokecolor="#0cfc12" strokeweight="3pt">
                    <v:stroke joinstyle="miter"/>
                  </v:roundrect>
                  <v:shape id="Text Box 2" o:spid="_x0000_s1044" type="#_x0000_t202" style="position:absolute;left:12192;top:6921;width:4864;height:6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8C11D2" w:rsidRPr="00142E5B" w:rsidRDefault="008C11D2" w:rsidP="00280670">
                          <w:pP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CFC12"/>
                              <w:sz w:val="4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v:group>
                <w10:wrap type="topAndBottom" anchorx="margin"/>
              </v:group>
            </w:pict>
          </mc:Fallback>
        </mc:AlternateContent>
      </w:r>
      <w:r>
        <w:t xml:space="preserve">A user communicates to the system through the use of push buttons, slide switches, 7-segment displays, and an LED. See </w:t>
      </w:r>
      <w:r>
        <w:fldChar w:fldCharType="begin"/>
      </w:r>
      <w:r>
        <w:instrText xml:space="preserve"> REF _Ref416604218 \h </w:instrText>
      </w:r>
      <w:r>
        <w:fldChar w:fldCharType="separate"/>
      </w:r>
      <w:r>
        <w:t xml:space="preserve">Figure </w:t>
      </w:r>
      <w:r>
        <w:rPr>
          <w:noProof/>
        </w:rPr>
        <w:t>4</w:t>
      </w:r>
      <w:r>
        <w:fldChar w:fldCharType="end"/>
      </w:r>
      <w:r>
        <w:t xml:space="preserve"> for the detailed user guide.</w:t>
      </w:r>
      <w:r>
        <w:br w:type="page"/>
      </w:r>
    </w:p>
    <w:p w:rsidR="00F91177" w:rsidRDefault="00F91177" w:rsidP="00F91177">
      <w:pPr>
        <w:pStyle w:val="Heading1"/>
      </w:pPr>
      <w:r>
        <w:t>Testing and Simulation</w:t>
      </w:r>
    </w:p>
    <w:p w:rsidR="00886E06" w:rsidRDefault="00C753B3" w:rsidP="00C753B3">
      <w:r>
        <w:t>The music box controller system is composed of a large number of interacting components. As such, it was important to thoroughly test each feature individually to ensure it was behaving correctly. Only once the individual features were confirmed to be working satisfactorily, a complete integration test was performed to verify the communication between the elements of the system.</w:t>
      </w:r>
    </w:p>
    <w:p w:rsidR="00C753B3" w:rsidRDefault="00C753B3" w:rsidP="00C753B3">
      <w:pPr>
        <w:pStyle w:val="Heading2"/>
      </w:pPr>
      <w:r>
        <w:t>Feature Testing</w:t>
      </w:r>
    </w:p>
    <w:p w:rsidR="00C753B3" w:rsidRDefault="00C753B3" w:rsidP="00C753B3">
      <w:pPr>
        <w:pStyle w:val="Heading3"/>
      </w:pPr>
      <w:r>
        <w:t>Display Features</w:t>
      </w:r>
    </w:p>
    <w:p w:rsidR="00C753B3" w:rsidRDefault="00D71E59" w:rsidP="00C753B3">
      <w:r>
        <w:t xml:space="preserve">Note information for each note is displayed on the board’s 7 segment displays. See </w:t>
      </w:r>
      <w:fldSimple w:instr=" REF _Ref416450481 ">
        <w:r>
          <w:t xml:space="preserve">Figure </w:t>
        </w:r>
        <w:r>
          <w:rPr>
            <w:noProof/>
          </w:rPr>
          <w:t>3</w:t>
        </w:r>
      </w:fldSimple>
      <w:r>
        <w:t xml:space="preserve"> for details of the mapping of each item to be displayed. In order to test that this feature worked correctly, we programmed the device and verified the numbers on the 7 segment displays matched the corresponding entries in the .</w:t>
      </w:r>
      <w:proofErr w:type="spellStart"/>
      <w:r>
        <w:t>mif</w:t>
      </w:r>
      <w:proofErr w:type="spellEnd"/>
      <w:r>
        <w:t xml:space="preserve"> files for our songs. </w:t>
      </w:r>
    </w:p>
    <w:p w:rsidR="00D71E59" w:rsidRDefault="00D71E59" w:rsidP="00C753B3">
      <w:r>
        <w:t>Another display feature is the beat LED. The LED would flash once per beat, at a rate input by the user on the slide switches. To test this, we mapped the slide switches to our module’s tempo input and again programmed the device. We ensured that any change in the tempo was reflected accurately in the flashing beat LED.</w:t>
      </w:r>
    </w:p>
    <w:p w:rsidR="00D71E59" w:rsidRDefault="00D71E59" w:rsidP="00D71E59">
      <w:pPr>
        <w:pStyle w:val="Heading3"/>
      </w:pPr>
      <w:r>
        <w:t>Control Features</w:t>
      </w:r>
    </w:p>
    <w:p w:rsidR="00A07366" w:rsidRDefault="00D71E59" w:rsidP="00D71E59">
      <w:r>
        <w:t xml:space="preserve">The control of the music box </w:t>
      </w:r>
      <w:r w:rsidR="00A07366">
        <w:t>is a key feature of the system. The user has control over the following:</w:t>
      </w:r>
    </w:p>
    <w:p w:rsidR="00A07366" w:rsidRDefault="00A07366" w:rsidP="00A07366">
      <w:pPr>
        <w:pStyle w:val="ListParagraph"/>
        <w:numPr>
          <w:ilvl w:val="0"/>
          <w:numId w:val="1"/>
        </w:numPr>
      </w:pPr>
      <w:r>
        <w:t>Starting</w:t>
      </w:r>
    </w:p>
    <w:p w:rsidR="00A07366" w:rsidRDefault="00A07366" w:rsidP="00A07366">
      <w:pPr>
        <w:pStyle w:val="ListParagraph"/>
        <w:numPr>
          <w:ilvl w:val="0"/>
          <w:numId w:val="1"/>
        </w:numPr>
      </w:pPr>
      <w:r>
        <w:t>Stopping</w:t>
      </w:r>
    </w:p>
    <w:p w:rsidR="00A07366" w:rsidRDefault="00A07366" w:rsidP="00A07366">
      <w:pPr>
        <w:pStyle w:val="ListParagraph"/>
        <w:numPr>
          <w:ilvl w:val="0"/>
          <w:numId w:val="1"/>
        </w:numPr>
      </w:pPr>
      <w:r>
        <w:t>Pausing</w:t>
      </w:r>
    </w:p>
    <w:p w:rsidR="00A07366" w:rsidRDefault="00A07366" w:rsidP="00A07366">
      <w:pPr>
        <w:pStyle w:val="ListParagraph"/>
        <w:numPr>
          <w:ilvl w:val="0"/>
          <w:numId w:val="1"/>
        </w:numPr>
      </w:pPr>
      <w:r>
        <w:t>Choosing repeat mode or one-shot mode</w:t>
      </w:r>
    </w:p>
    <w:p w:rsidR="00A07366" w:rsidRDefault="00A07366" w:rsidP="00A07366">
      <w:pPr>
        <w:pStyle w:val="ListParagraph"/>
        <w:numPr>
          <w:ilvl w:val="0"/>
          <w:numId w:val="1"/>
        </w:numPr>
      </w:pPr>
      <w:r>
        <w:t>Transposing down one octave</w:t>
      </w:r>
    </w:p>
    <w:p w:rsidR="00A07366" w:rsidRDefault="00A07366" w:rsidP="00A07366">
      <w:pPr>
        <w:pStyle w:val="ListParagraph"/>
        <w:numPr>
          <w:ilvl w:val="0"/>
          <w:numId w:val="1"/>
        </w:numPr>
      </w:pPr>
      <w:r>
        <w:t>Selecting one of two songs</w:t>
      </w:r>
    </w:p>
    <w:p w:rsidR="00A07366" w:rsidRDefault="00A07366" w:rsidP="00A07366">
      <w:pPr>
        <w:pStyle w:val="ListParagraph"/>
        <w:numPr>
          <w:ilvl w:val="0"/>
          <w:numId w:val="1"/>
        </w:numPr>
      </w:pPr>
      <w:r>
        <w:t>Tempo</w:t>
      </w:r>
    </w:p>
    <w:p w:rsidR="00A07366" w:rsidRDefault="00A07366" w:rsidP="00A07366">
      <w:r>
        <w:t xml:space="preserve">See </w:t>
      </w:r>
      <w:fldSimple w:instr=" REF _Ref416450481 ">
        <w:r w:rsidR="00706C6B">
          <w:rPr>
            <w:b/>
            <w:bCs/>
            <w:lang w:val="en-US"/>
          </w:rPr>
          <w:fldChar w:fldCharType="begin"/>
        </w:r>
        <w:r w:rsidR="00706C6B">
          <w:instrText xml:space="preserve"> REF _Ref416604218 \h </w:instrText>
        </w:r>
        <w:r w:rsidR="00706C6B">
          <w:rPr>
            <w:b/>
            <w:bCs/>
            <w:lang w:val="en-US"/>
          </w:rPr>
        </w:r>
        <w:r w:rsidR="00706C6B">
          <w:rPr>
            <w:b/>
            <w:bCs/>
            <w:lang w:val="en-US"/>
          </w:rPr>
          <w:fldChar w:fldCharType="separate"/>
        </w:r>
        <w:r w:rsidR="00706C6B">
          <w:t xml:space="preserve">Figure </w:t>
        </w:r>
        <w:r w:rsidR="00706C6B">
          <w:rPr>
            <w:noProof/>
          </w:rPr>
          <w:t>4</w:t>
        </w:r>
        <w:r w:rsidR="00706C6B">
          <w:rPr>
            <w:b/>
            <w:bCs/>
            <w:lang w:val="en-US"/>
          </w:rPr>
          <w:fldChar w:fldCharType="end"/>
        </w:r>
      </w:fldSimple>
      <w:r>
        <w:t xml:space="preserve"> for the mapping onto the board’s inputs.</w:t>
      </w:r>
    </w:p>
    <w:p w:rsidR="00266BDB" w:rsidRDefault="00A07366" w:rsidP="00A07366">
      <w:r>
        <w:t>Each control feature was tested by assigning the appropriate pins, programming the board and using the previously verified display features of the system, confirming that the playback was responding correctly.</w:t>
      </w:r>
    </w:p>
    <w:p w:rsidR="00886E06" w:rsidRDefault="00886E06" w:rsidP="00886E06">
      <w:pPr>
        <w:pStyle w:val="Heading1"/>
      </w:pPr>
      <w:r>
        <w:t>FPGA resource utilization</w:t>
      </w:r>
    </w:p>
    <w:p w:rsidR="00266BDB" w:rsidRPr="00266BDB" w:rsidRDefault="00266BDB" w:rsidP="00266BDB">
      <w:r>
        <w:t xml:space="preserve">Resource utilisation on the board is summarised in </w:t>
      </w:r>
      <w:r>
        <w:fldChar w:fldCharType="begin"/>
      </w:r>
      <w:r>
        <w:instrText xml:space="preserve"> REF _Ref416604407 \h </w:instrText>
      </w:r>
      <w:r>
        <w:fldChar w:fldCharType="separate"/>
      </w:r>
      <w:r>
        <w:t xml:space="preserve">Figure </w:t>
      </w:r>
      <w:r>
        <w:rPr>
          <w:noProof/>
        </w:rPr>
        <w:t>5</w:t>
      </w:r>
      <w:r>
        <w:fldChar w:fldCharType="end"/>
      </w:r>
      <w:r>
        <w:t>. The quantities of logic elements, combinational functions, and other resources are listed.</w:t>
      </w:r>
    </w:p>
    <w:p w:rsidR="00A07366" w:rsidRDefault="00886E06" w:rsidP="00A07366">
      <w:pPr>
        <w:keepNext/>
      </w:pPr>
      <w:r>
        <w:rPr>
          <w:noProof/>
          <w:lang w:eastAsia="en-CA"/>
        </w:rPr>
        <w:drawing>
          <wp:inline distT="0" distB="0" distL="0" distR="0" wp14:anchorId="4F1A151F" wp14:editId="36A93070">
            <wp:extent cx="4206240" cy="3995928"/>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652" cy="4000120"/>
                    </a:xfrm>
                    <a:prstGeom prst="rect">
                      <a:avLst/>
                    </a:prstGeom>
                  </pic:spPr>
                </pic:pic>
              </a:graphicData>
            </a:graphic>
          </wp:inline>
        </w:drawing>
      </w:r>
    </w:p>
    <w:p w:rsidR="00886E06" w:rsidRDefault="00A07366" w:rsidP="00A07366">
      <w:pPr>
        <w:pStyle w:val="Caption"/>
      </w:pPr>
      <w:bookmarkStart w:id="5" w:name="_Ref416604407"/>
      <w:r>
        <w:t xml:space="preserve">Figure </w:t>
      </w:r>
      <w:fldSimple w:instr=" SEQ Figure \* ARABIC ">
        <w:r w:rsidR="008C11D2">
          <w:rPr>
            <w:noProof/>
          </w:rPr>
          <w:t>6</w:t>
        </w:r>
      </w:fldSimple>
      <w:bookmarkEnd w:id="5"/>
      <w:r>
        <w:t xml:space="preserve"> Resource Usage Summary</w:t>
      </w:r>
    </w:p>
    <w:p w:rsidR="00886E06" w:rsidRDefault="00886E06" w:rsidP="00886E06"/>
    <w:p w:rsidR="00886E06" w:rsidRDefault="00886E06" w:rsidP="00886E06">
      <w:pPr>
        <w:pStyle w:val="Heading1"/>
      </w:pPr>
      <w:r>
        <w:t>Conclusion</w:t>
      </w:r>
    </w:p>
    <w:p w:rsidR="00336153" w:rsidRDefault="00865BDA" w:rsidP="00865BDA">
      <w:pPr>
        <w:pStyle w:val="Heading2"/>
      </w:pPr>
      <w:r>
        <w:t>Design Struggles</w:t>
      </w:r>
    </w:p>
    <w:p w:rsidR="00865BDA" w:rsidRDefault="008C11D2" w:rsidP="00865BDA">
      <w:r>
        <w:t xml:space="preserve">After designing individual components, we encountered some issues with integrating the parts together. Specifically because we did not design the hardware interface modules ourselves, we did not have a full grasp of their functioning and had struggles debugging problems relating to them. </w:t>
      </w:r>
    </w:p>
    <w:p w:rsidR="00865BDA" w:rsidRDefault="00865BDA" w:rsidP="00865BDA">
      <w:pPr>
        <w:pStyle w:val="Heading2"/>
      </w:pPr>
      <w:r>
        <w:t>Future Improvements</w:t>
      </w:r>
    </w:p>
    <w:p w:rsidR="008C11D2" w:rsidRPr="00865BDA" w:rsidRDefault="00865BDA" w:rsidP="00865BDA">
      <w:r>
        <w:t xml:space="preserve">The final system currently implemented is only </w:t>
      </w:r>
      <w:r w:rsidR="00266BDB">
        <w:t xml:space="preserve">a </w:t>
      </w:r>
      <w:r>
        <w:t xml:space="preserve">simple application of a music box. This design has many limitations regarding the </w:t>
      </w:r>
      <w:r w:rsidRPr="008F17F3">
        <w:rPr>
          <w:iCs/>
        </w:rPr>
        <w:t>music</w:t>
      </w:r>
      <w:r>
        <w:rPr>
          <w:i/>
          <w:iCs/>
        </w:rPr>
        <w:t xml:space="preserve"> </w:t>
      </w:r>
      <w:r>
        <w:t xml:space="preserve">it is able to play. </w:t>
      </w:r>
      <w:r w:rsidR="008F17F3">
        <w:t>There are many musical enhancements that are not currently available in our system. These include having the ability to play chords, multiple voices, different instrument sounds and variations in musical intonation.</w:t>
      </w:r>
    </w:p>
    <w:p w:rsidR="00336153" w:rsidRDefault="00336153" w:rsidP="00336153">
      <w:pPr>
        <w:pStyle w:val="Heading1"/>
      </w:pPr>
      <w:r>
        <w:t>Works Cited</w:t>
      </w:r>
    </w:p>
    <w:p w:rsidR="003C26EA" w:rsidRPr="003C26EA" w:rsidRDefault="003C26EA" w:rsidP="003C26EA"/>
    <w:p w:rsidR="00F91177" w:rsidRDefault="003C26EA" w:rsidP="00F91177">
      <w:r w:rsidRPr="003C26EA">
        <w:t xml:space="preserve">"Altera DE1 Board." Terasic.com. </w:t>
      </w:r>
      <w:proofErr w:type="spellStart"/>
      <w:r w:rsidRPr="003C26EA">
        <w:t>Terasic</w:t>
      </w:r>
      <w:proofErr w:type="spellEnd"/>
      <w:r w:rsidRPr="003C26EA">
        <w:t xml:space="preserve"> </w:t>
      </w:r>
      <w:proofErr w:type="spellStart"/>
      <w:r w:rsidRPr="003C26EA">
        <w:t>Inc</w:t>
      </w:r>
      <w:proofErr w:type="spellEnd"/>
      <w:r w:rsidRPr="003C26EA">
        <w:t xml:space="preserve">, </w:t>
      </w:r>
      <w:proofErr w:type="spellStart"/>
      <w:r w:rsidRPr="003C26EA">
        <w:t>n.d.</w:t>
      </w:r>
      <w:proofErr w:type="spellEnd"/>
      <w:r w:rsidRPr="003C26EA">
        <w:t xml:space="preserve"> Web. 10 Apr. 2015.</w:t>
      </w:r>
    </w:p>
    <w:p w:rsidR="00F91177" w:rsidRPr="007852C3" w:rsidRDefault="00F91177" w:rsidP="00F91177">
      <w:r>
        <w:br w:type="page"/>
      </w:r>
      <w:r w:rsidR="002A095E">
        <w:rPr>
          <w:noProof/>
          <w:lang w:eastAsia="en-CA"/>
        </w:rPr>
        <w:drawing>
          <wp:inline distT="0" distB="0" distL="0" distR="0">
            <wp:extent cx="5943600" cy="4457700"/>
            <wp:effectExtent l="0" t="0" r="0" b="0"/>
            <wp:docPr id="9" name="Picture 9" descr="C:\Users\YArane\Downloads\ph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ane\Downloads\photo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7852C3">
        <w:t xml:space="preserve"> </w:t>
      </w:r>
    </w:p>
    <w:p w:rsidR="00E2267C" w:rsidRDefault="00E2267C">
      <w:r>
        <w:br w:type="page"/>
      </w:r>
      <w:bookmarkStart w:id="6" w:name="_GoBack"/>
      <w:bookmarkEnd w:id="6"/>
    </w:p>
    <w:tbl>
      <w:tblPr>
        <w:tblStyle w:val="TableGrid"/>
        <w:tblW w:w="0" w:type="auto"/>
        <w:tblLook w:val="04A0" w:firstRow="1" w:lastRow="0" w:firstColumn="1" w:lastColumn="0" w:noHBand="0" w:noVBand="1"/>
      </w:tblPr>
      <w:tblGrid>
        <w:gridCol w:w="1980"/>
        <w:gridCol w:w="1984"/>
      </w:tblGrid>
      <w:tr w:rsidR="00E2267C" w:rsidTr="00866D8B">
        <w:tc>
          <w:tcPr>
            <w:tcW w:w="1980" w:type="dxa"/>
          </w:tcPr>
          <w:p w:rsidR="00E2267C" w:rsidRPr="00E2267C" w:rsidRDefault="00E2267C" w:rsidP="00866D8B">
            <w:pPr>
              <w:rPr>
                <w:b/>
                <w:bCs/>
              </w:rPr>
            </w:pPr>
            <w:r w:rsidRPr="00E2267C">
              <w:rPr>
                <w:b/>
                <w:bCs/>
              </w:rPr>
              <w:t>Push Buttons</w:t>
            </w:r>
          </w:p>
        </w:tc>
        <w:tc>
          <w:tcPr>
            <w:tcW w:w="1984" w:type="dxa"/>
          </w:tcPr>
          <w:p w:rsidR="00E2267C" w:rsidRPr="00E2267C" w:rsidRDefault="00E2267C" w:rsidP="00866D8B">
            <w:pPr>
              <w:rPr>
                <w:b/>
                <w:bCs/>
              </w:rPr>
            </w:pPr>
            <w:r w:rsidRPr="00E2267C">
              <w:rPr>
                <w:b/>
                <w:bCs/>
              </w:rPr>
              <w:t>Function</w:t>
            </w:r>
          </w:p>
        </w:tc>
      </w:tr>
      <w:tr w:rsidR="00E2267C" w:rsidTr="00866D8B">
        <w:tc>
          <w:tcPr>
            <w:tcW w:w="1980" w:type="dxa"/>
          </w:tcPr>
          <w:p w:rsidR="00E2267C" w:rsidRPr="001D5281" w:rsidRDefault="00E2267C" w:rsidP="00866D8B">
            <w:pPr>
              <w:rPr>
                <w:b/>
                <w:bCs/>
              </w:rPr>
            </w:pPr>
            <w:r w:rsidRPr="001D5281">
              <w:rPr>
                <w:b/>
                <w:bCs/>
                <w:color w:val="FF0000"/>
              </w:rPr>
              <w:t>1</w:t>
            </w:r>
          </w:p>
        </w:tc>
        <w:tc>
          <w:tcPr>
            <w:tcW w:w="1984" w:type="dxa"/>
          </w:tcPr>
          <w:p w:rsidR="00E2267C" w:rsidRDefault="00E2267C" w:rsidP="00866D8B">
            <w:r>
              <w:t>Start</w:t>
            </w:r>
          </w:p>
        </w:tc>
      </w:tr>
      <w:tr w:rsidR="00E2267C" w:rsidTr="00866D8B">
        <w:tc>
          <w:tcPr>
            <w:tcW w:w="1980" w:type="dxa"/>
          </w:tcPr>
          <w:p w:rsidR="00E2267C" w:rsidRPr="001D5281" w:rsidRDefault="00E2267C" w:rsidP="00866D8B">
            <w:pPr>
              <w:rPr>
                <w:b/>
                <w:bCs/>
              </w:rPr>
            </w:pPr>
            <w:r w:rsidRPr="001D5281">
              <w:rPr>
                <w:b/>
                <w:bCs/>
                <w:color w:val="FF0000"/>
              </w:rPr>
              <w:t>2</w:t>
            </w:r>
          </w:p>
        </w:tc>
        <w:tc>
          <w:tcPr>
            <w:tcW w:w="1984" w:type="dxa"/>
          </w:tcPr>
          <w:p w:rsidR="00E2267C" w:rsidRDefault="00E2267C" w:rsidP="00866D8B">
            <w:r>
              <w:t>Stop</w:t>
            </w:r>
          </w:p>
        </w:tc>
      </w:tr>
      <w:tr w:rsidR="00E2267C" w:rsidTr="00866D8B">
        <w:tc>
          <w:tcPr>
            <w:tcW w:w="1980" w:type="dxa"/>
          </w:tcPr>
          <w:p w:rsidR="00E2267C" w:rsidRPr="001D5281" w:rsidRDefault="00E2267C" w:rsidP="00866D8B">
            <w:pPr>
              <w:rPr>
                <w:b/>
                <w:bCs/>
              </w:rPr>
            </w:pPr>
            <w:r w:rsidRPr="001D5281">
              <w:rPr>
                <w:b/>
                <w:bCs/>
                <w:color w:val="FF0000"/>
              </w:rPr>
              <w:t>3</w:t>
            </w:r>
          </w:p>
        </w:tc>
        <w:tc>
          <w:tcPr>
            <w:tcW w:w="1984" w:type="dxa"/>
          </w:tcPr>
          <w:p w:rsidR="00E2267C" w:rsidRDefault="00E2267C" w:rsidP="00866D8B">
            <w:r>
              <w:t>INIT</w:t>
            </w:r>
          </w:p>
        </w:tc>
      </w:tr>
      <w:tr w:rsidR="00E2267C" w:rsidTr="00866D8B">
        <w:tc>
          <w:tcPr>
            <w:tcW w:w="1980" w:type="dxa"/>
          </w:tcPr>
          <w:p w:rsidR="00E2267C" w:rsidRPr="001D5281" w:rsidRDefault="00E2267C" w:rsidP="00866D8B">
            <w:pPr>
              <w:rPr>
                <w:b/>
                <w:bCs/>
              </w:rPr>
            </w:pPr>
            <w:r w:rsidRPr="001D5281">
              <w:rPr>
                <w:b/>
                <w:bCs/>
                <w:color w:val="FF0000"/>
              </w:rPr>
              <w:t>4</w:t>
            </w:r>
          </w:p>
        </w:tc>
        <w:tc>
          <w:tcPr>
            <w:tcW w:w="1984" w:type="dxa"/>
          </w:tcPr>
          <w:p w:rsidR="00E2267C" w:rsidRDefault="00E2267C" w:rsidP="00866D8B">
            <w:r>
              <w:t>Reset</w:t>
            </w:r>
          </w:p>
        </w:tc>
      </w:tr>
      <w:tr w:rsidR="00E2267C" w:rsidTr="00866D8B">
        <w:tc>
          <w:tcPr>
            <w:tcW w:w="1980" w:type="dxa"/>
          </w:tcPr>
          <w:p w:rsidR="00E2267C" w:rsidRPr="00E2267C" w:rsidRDefault="00E2267C" w:rsidP="00866D8B">
            <w:pPr>
              <w:rPr>
                <w:b/>
                <w:bCs/>
              </w:rPr>
            </w:pPr>
            <w:r w:rsidRPr="00E2267C">
              <w:rPr>
                <w:b/>
                <w:bCs/>
              </w:rPr>
              <w:t>Slide Switches</w:t>
            </w:r>
          </w:p>
        </w:tc>
        <w:tc>
          <w:tcPr>
            <w:tcW w:w="1984" w:type="dxa"/>
          </w:tcPr>
          <w:p w:rsidR="00E2267C" w:rsidRDefault="00E2267C" w:rsidP="00866D8B"/>
        </w:tc>
      </w:tr>
      <w:tr w:rsidR="00E2267C" w:rsidTr="00866D8B">
        <w:tc>
          <w:tcPr>
            <w:tcW w:w="1980" w:type="dxa"/>
          </w:tcPr>
          <w:p w:rsidR="00E2267C" w:rsidRPr="001D5281" w:rsidRDefault="00E2267C" w:rsidP="00866D8B">
            <w:pPr>
              <w:rPr>
                <w:b/>
                <w:bCs/>
              </w:rPr>
            </w:pPr>
            <w:r w:rsidRPr="001D5281">
              <w:rPr>
                <w:b/>
                <w:bCs/>
                <w:color w:val="0CFC12"/>
              </w:rPr>
              <w:t>1</w:t>
            </w:r>
          </w:p>
        </w:tc>
        <w:tc>
          <w:tcPr>
            <w:tcW w:w="1984" w:type="dxa"/>
          </w:tcPr>
          <w:p w:rsidR="00E2267C" w:rsidRDefault="00E2267C" w:rsidP="00866D8B">
            <w:r>
              <w:t>Repeat</w:t>
            </w:r>
          </w:p>
        </w:tc>
      </w:tr>
      <w:tr w:rsidR="00E2267C" w:rsidTr="00866D8B">
        <w:tc>
          <w:tcPr>
            <w:tcW w:w="1980" w:type="dxa"/>
          </w:tcPr>
          <w:p w:rsidR="00E2267C" w:rsidRPr="001D5281" w:rsidRDefault="00E2267C" w:rsidP="00866D8B">
            <w:pPr>
              <w:rPr>
                <w:b/>
                <w:bCs/>
              </w:rPr>
            </w:pPr>
            <w:r w:rsidRPr="001D5281">
              <w:rPr>
                <w:b/>
                <w:bCs/>
                <w:color w:val="0CFC12"/>
              </w:rPr>
              <w:t>2</w:t>
            </w:r>
          </w:p>
        </w:tc>
        <w:tc>
          <w:tcPr>
            <w:tcW w:w="1984" w:type="dxa"/>
          </w:tcPr>
          <w:p w:rsidR="00E2267C" w:rsidRDefault="00E2267C" w:rsidP="00866D8B">
            <w:r>
              <w:t>Pause</w:t>
            </w:r>
          </w:p>
        </w:tc>
      </w:tr>
      <w:tr w:rsidR="00E2267C" w:rsidTr="00866D8B">
        <w:tc>
          <w:tcPr>
            <w:tcW w:w="1980" w:type="dxa"/>
          </w:tcPr>
          <w:p w:rsidR="00E2267C" w:rsidRPr="001D5281" w:rsidRDefault="00E2267C" w:rsidP="00866D8B">
            <w:pPr>
              <w:rPr>
                <w:b/>
                <w:bCs/>
              </w:rPr>
            </w:pPr>
            <w:r w:rsidRPr="001D5281">
              <w:rPr>
                <w:b/>
                <w:bCs/>
                <w:color w:val="0CFC12"/>
              </w:rPr>
              <w:t>3</w:t>
            </w:r>
          </w:p>
        </w:tc>
        <w:tc>
          <w:tcPr>
            <w:tcW w:w="1984" w:type="dxa"/>
          </w:tcPr>
          <w:p w:rsidR="00E2267C" w:rsidRDefault="00E2267C" w:rsidP="00866D8B">
            <w:r>
              <w:t>Transpose</w:t>
            </w:r>
          </w:p>
        </w:tc>
      </w:tr>
      <w:tr w:rsidR="00E2267C" w:rsidTr="00866D8B">
        <w:tc>
          <w:tcPr>
            <w:tcW w:w="1980" w:type="dxa"/>
          </w:tcPr>
          <w:p w:rsidR="00E2267C" w:rsidRPr="001D5281" w:rsidRDefault="00E2267C" w:rsidP="00866D8B">
            <w:pPr>
              <w:rPr>
                <w:b/>
                <w:bCs/>
              </w:rPr>
            </w:pPr>
            <w:r w:rsidRPr="001D5281">
              <w:rPr>
                <w:b/>
                <w:bCs/>
                <w:color w:val="0CFC12"/>
              </w:rPr>
              <w:t>4</w:t>
            </w:r>
          </w:p>
        </w:tc>
        <w:tc>
          <w:tcPr>
            <w:tcW w:w="1984" w:type="dxa"/>
          </w:tcPr>
          <w:p w:rsidR="00E2267C" w:rsidRDefault="00E2267C" w:rsidP="00866D8B">
            <w:r>
              <w:t>Song Select</w:t>
            </w:r>
          </w:p>
        </w:tc>
      </w:tr>
      <w:tr w:rsidR="00E2267C" w:rsidTr="00866D8B">
        <w:tc>
          <w:tcPr>
            <w:tcW w:w="1980" w:type="dxa"/>
          </w:tcPr>
          <w:p w:rsidR="00E2267C" w:rsidRPr="001D5281" w:rsidRDefault="00E2267C" w:rsidP="00866D8B">
            <w:pPr>
              <w:rPr>
                <w:b/>
                <w:bCs/>
              </w:rPr>
            </w:pPr>
            <w:r w:rsidRPr="001D5281">
              <w:rPr>
                <w:b/>
                <w:bCs/>
                <w:color w:val="0CFC12"/>
              </w:rPr>
              <w:t>5</w:t>
            </w:r>
          </w:p>
        </w:tc>
        <w:tc>
          <w:tcPr>
            <w:tcW w:w="1984" w:type="dxa"/>
          </w:tcPr>
          <w:p w:rsidR="00E2267C" w:rsidRDefault="00E2267C" w:rsidP="00866D8B">
            <w:r>
              <w:t>Tempo</w:t>
            </w:r>
          </w:p>
        </w:tc>
      </w:tr>
      <w:tr w:rsidR="00E2267C" w:rsidTr="00866D8B">
        <w:tc>
          <w:tcPr>
            <w:tcW w:w="1980" w:type="dxa"/>
          </w:tcPr>
          <w:p w:rsidR="00E2267C" w:rsidRPr="00E2267C" w:rsidRDefault="00E2267C" w:rsidP="00866D8B">
            <w:pPr>
              <w:rPr>
                <w:b/>
                <w:bCs/>
              </w:rPr>
            </w:pPr>
            <w:r w:rsidRPr="00E2267C">
              <w:rPr>
                <w:b/>
                <w:bCs/>
              </w:rPr>
              <w:t>7-Segment Display</w:t>
            </w:r>
          </w:p>
        </w:tc>
        <w:tc>
          <w:tcPr>
            <w:tcW w:w="1984" w:type="dxa"/>
          </w:tcPr>
          <w:p w:rsidR="00E2267C" w:rsidRDefault="00E2267C" w:rsidP="00866D8B"/>
        </w:tc>
      </w:tr>
      <w:tr w:rsidR="00E2267C" w:rsidTr="00866D8B">
        <w:tc>
          <w:tcPr>
            <w:tcW w:w="1980" w:type="dxa"/>
          </w:tcPr>
          <w:p w:rsidR="00E2267C" w:rsidRPr="001D5281" w:rsidRDefault="00E2267C" w:rsidP="00866D8B">
            <w:pPr>
              <w:rPr>
                <w:b/>
                <w:bCs/>
              </w:rPr>
            </w:pPr>
            <w:r w:rsidRPr="001D5281">
              <w:rPr>
                <w:b/>
                <w:bCs/>
                <w:color w:val="7030A0"/>
              </w:rPr>
              <w:t>1</w:t>
            </w:r>
          </w:p>
        </w:tc>
        <w:tc>
          <w:tcPr>
            <w:tcW w:w="1984" w:type="dxa"/>
          </w:tcPr>
          <w:p w:rsidR="00E2267C" w:rsidRDefault="00E2267C" w:rsidP="00866D8B">
            <w:r>
              <w:t>Volume</w:t>
            </w:r>
          </w:p>
        </w:tc>
      </w:tr>
      <w:tr w:rsidR="00E2267C" w:rsidTr="00866D8B">
        <w:tc>
          <w:tcPr>
            <w:tcW w:w="1980" w:type="dxa"/>
          </w:tcPr>
          <w:p w:rsidR="00E2267C" w:rsidRPr="001D5281" w:rsidRDefault="00E2267C" w:rsidP="00866D8B">
            <w:pPr>
              <w:rPr>
                <w:b/>
                <w:bCs/>
              </w:rPr>
            </w:pPr>
            <w:r w:rsidRPr="001D5281">
              <w:rPr>
                <w:b/>
                <w:bCs/>
                <w:color w:val="7030A0"/>
              </w:rPr>
              <w:t>2</w:t>
            </w:r>
          </w:p>
        </w:tc>
        <w:tc>
          <w:tcPr>
            <w:tcW w:w="1984" w:type="dxa"/>
          </w:tcPr>
          <w:p w:rsidR="00E2267C" w:rsidRDefault="00E2267C" w:rsidP="00866D8B">
            <w:r>
              <w:t>Volume</w:t>
            </w:r>
          </w:p>
        </w:tc>
      </w:tr>
      <w:tr w:rsidR="00E2267C" w:rsidTr="00866D8B">
        <w:tc>
          <w:tcPr>
            <w:tcW w:w="1980" w:type="dxa"/>
          </w:tcPr>
          <w:p w:rsidR="00E2267C" w:rsidRPr="001D5281" w:rsidRDefault="00E2267C" w:rsidP="00866D8B">
            <w:pPr>
              <w:rPr>
                <w:b/>
                <w:bCs/>
              </w:rPr>
            </w:pPr>
            <w:r w:rsidRPr="001D5281">
              <w:rPr>
                <w:b/>
                <w:bCs/>
                <w:color w:val="7030A0"/>
              </w:rPr>
              <w:t>3</w:t>
            </w:r>
          </w:p>
        </w:tc>
        <w:tc>
          <w:tcPr>
            <w:tcW w:w="1984" w:type="dxa"/>
          </w:tcPr>
          <w:p w:rsidR="00E2267C" w:rsidRDefault="00E2267C" w:rsidP="00866D8B">
            <w:r>
              <w:t>Octave</w:t>
            </w:r>
          </w:p>
        </w:tc>
      </w:tr>
      <w:tr w:rsidR="00E2267C" w:rsidTr="00866D8B">
        <w:tc>
          <w:tcPr>
            <w:tcW w:w="1980" w:type="dxa"/>
          </w:tcPr>
          <w:p w:rsidR="00E2267C" w:rsidRPr="001D5281" w:rsidRDefault="00E2267C" w:rsidP="00866D8B">
            <w:pPr>
              <w:rPr>
                <w:b/>
                <w:bCs/>
              </w:rPr>
            </w:pPr>
            <w:r w:rsidRPr="001D5281">
              <w:rPr>
                <w:b/>
                <w:bCs/>
                <w:color w:val="7030A0"/>
              </w:rPr>
              <w:t>4</w:t>
            </w:r>
          </w:p>
        </w:tc>
        <w:tc>
          <w:tcPr>
            <w:tcW w:w="1984" w:type="dxa"/>
          </w:tcPr>
          <w:p w:rsidR="00E2267C" w:rsidRDefault="00E2267C" w:rsidP="00866D8B">
            <w:r>
              <w:t>Note Number (hex)</w:t>
            </w:r>
          </w:p>
        </w:tc>
      </w:tr>
      <w:tr w:rsidR="00E2267C" w:rsidTr="00866D8B">
        <w:tc>
          <w:tcPr>
            <w:tcW w:w="1980" w:type="dxa"/>
          </w:tcPr>
          <w:p w:rsidR="00E2267C" w:rsidRPr="00E2267C" w:rsidRDefault="00E2267C" w:rsidP="00866D8B">
            <w:pPr>
              <w:rPr>
                <w:b/>
                <w:bCs/>
              </w:rPr>
            </w:pPr>
            <w:r w:rsidRPr="00E2267C">
              <w:rPr>
                <w:b/>
                <w:bCs/>
              </w:rPr>
              <w:t>LED</w:t>
            </w:r>
          </w:p>
        </w:tc>
        <w:tc>
          <w:tcPr>
            <w:tcW w:w="1984" w:type="dxa"/>
          </w:tcPr>
          <w:p w:rsidR="00E2267C" w:rsidRDefault="00E2267C" w:rsidP="00866D8B">
            <w:r>
              <w:t>Beat</w:t>
            </w:r>
          </w:p>
        </w:tc>
      </w:tr>
    </w:tbl>
    <w:p w:rsidR="00131EE3" w:rsidRDefault="00131EE3"/>
    <w:p w:rsidR="00E2267C" w:rsidRDefault="00E2267C">
      <w:r>
        <w:t>^Ignore that for now.</w:t>
      </w:r>
    </w:p>
    <w:sectPr w:rsidR="00E2267C">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1D2" w:rsidRDefault="008C11D2">
      <w:pPr>
        <w:spacing w:after="0" w:line="240" w:lineRule="auto"/>
      </w:pPr>
      <w:r>
        <w:separator/>
      </w:r>
    </w:p>
  </w:endnote>
  <w:endnote w:type="continuationSeparator" w:id="0">
    <w:p w:rsidR="008C11D2" w:rsidRDefault="008C1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1D2" w:rsidRDefault="008C11D2">
      <w:pPr>
        <w:spacing w:after="0" w:line="240" w:lineRule="auto"/>
      </w:pPr>
      <w:r>
        <w:separator/>
      </w:r>
    </w:p>
  </w:footnote>
  <w:footnote w:type="continuationSeparator" w:id="0">
    <w:p w:rsidR="008C11D2" w:rsidRDefault="008C11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1D2" w:rsidRDefault="008C11D2">
    <w:pPr>
      <w:pStyle w:val="Header"/>
    </w:pPr>
    <w:r>
      <w:t>Group 04</w:t>
    </w:r>
  </w:p>
  <w:p w:rsidR="008C11D2" w:rsidRDefault="008C11D2">
    <w:pPr>
      <w:pStyle w:val="Header"/>
    </w:pPr>
    <w:r>
      <w:t xml:space="preserve">Ruth </w:t>
    </w:r>
    <w:proofErr w:type="spellStart"/>
    <w:r>
      <w:t>Berkow</w:t>
    </w:r>
    <w:proofErr w:type="spellEnd"/>
    <w:r>
      <w:t xml:space="preserve"> 260510168</w:t>
    </w:r>
  </w:p>
  <w:p w:rsidR="008C11D2" w:rsidRDefault="008C11D2">
    <w:pPr>
      <w:pStyle w:val="Header"/>
    </w:pPr>
    <w:r>
      <w:t>Yarden Arané 260524831</w:t>
    </w:r>
  </w:p>
  <w:p w:rsidR="008A5977" w:rsidRDefault="008A59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76E16"/>
    <w:multiLevelType w:val="hybridMultilevel"/>
    <w:tmpl w:val="44E80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77"/>
    <w:rsid w:val="0011449D"/>
    <w:rsid w:val="001263E6"/>
    <w:rsid w:val="00131EE3"/>
    <w:rsid w:val="00142E5B"/>
    <w:rsid w:val="001A5FA0"/>
    <w:rsid w:val="001C5A43"/>
    <w:rsid w:val="001D5281"/>
    <w:rsid w:val="00210788"/>
    <w:rsid w:val="00266BDB"/>
    <w:rsid w:val="0028034F"/>
    <w:rsid w:val="00280670"/>
    <w:rsid w:val="002A095E"/>
    <w:rsid w:val="003331AA"/>
    <w:rsid w:val="00336153"/>
    <w:rsid w:val="003C26EA"/>
    <w:rsid w:val="005B0058"/>
    <w:rsid w:val="00706C6B"/>
    <w:rsid w:val="00770178"/>
    <w:rsid w:val="00836424"/>
    <w:rsid w:val="00865BDA"/>
    <w:rsid w:val="0086623B"/>
    <w:rsid w:val="00866D8B"/>
    <w:rsid w:val="00886E06"/>
    <w:rsid w:val="008A5977"/>
    <w:rsid w:val="008C11D2"/>
    <w:rsid w:val="008F17F3"/>
    <w:rsid w:val="009811F0"/>
    <w:rsid w:val="00A07366"/>
    <w:rsid w:val="00AF66BB"/>
    <w:rsid w:val="00C43BBD"/>
    <w:rsid w:val="00C753B3"/>
    <w:rsid w:val="00CD5F09"/>
    <w:rsid w:val="00D3483A"/>
    <w:rsid w:val="00D71E59"/>
    <w:rsid w:val="00DD3D64"/>
    <w:rsid w:val="00E2267C"/>
    <w:rsid w:val="00F91177"/>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1C815-3D94-4C59-9D80-A07DEAB1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177"/>
  </w:style>
  <w:style w:type="paragraph" w:styleId="Heading1">
    <w:name w:val="heading 1"/>
    <w:basedOn w:val="Normal"/>
    <w:next w:val="Normal"/>
    <w:link w:val="Heading1Char"/>
    <w:uiPriority w:val="9"/>
    <w:qFormat/>
    <w:rsid w:val="00F91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53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17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1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177"/>
  </w:style>
  <w:style w:type="paragraph" w:styleId="Title">
    <w:name w:val="Title"/>
    <w:basedOn w:val="Normal"/>
    <w:next w:val="Normal"/>
    <w:link w:val="TitleChar"/>
    <w:uiPriority w:val="10"/>
    <w:qFormat/>
    <w:rsid w:val="00F91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7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095E"/>
    <w:rPr>
      <w:color w:val="0563C1" w:themeColor="hyperlink"/>
      <w:u w:val="single"/>
    </w:rPr>
  </w:style>
  <w:style w:type="paragraph" w:styleId="Caption">
    <w:name w:val="caption"/>
    <w:basedOn w:val="Normal"/>
    <w:next w:val="Normal"/>
    <w:uiPriority w:val="35"/>
    <w:unhideWhenUsed/>
    <w:qFormat/>
    <w:rsid w:val="003C26E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753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53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07366"/>
    <w:pPr>
      <w:ind w:left="720"/>
      <w:contextualSpacing/>
    </w:pPr>
  </w:style>
  <w:style w:type="table" w:styleId="TableGrid">
    <w:name w:val="Table Grid"/>
    <w:basedOn w:val="TableNormal"/>
    <w:uiPriority w:val="39"/>
    <w:rsid w:val="001D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A5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9B5AF-AA45-4157-A299-A941E848E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1162</Words>
  <Characters>5733</Characters>
  <Application>Microsoft Office Word</Application>
  <DocSecurity>0</DocSecurity>
  <Lines>138</Lines>
  <Paragraphs>74</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Yarden Arané</dc:creator>
  <cp:keywords/>
  <dc:description/>
  <cp:lastModifiedBy>Yarden Arané</cp:lastModifiedBy>
  <cp:revision>5</cp:revision>
  <dcterms:created xsi:type="dcterms:W3CDTF">2015-04-12T16:07:00Z</dcterms:created>
  <dcterms:modified xsi:type="dcterms:W3CDTF">2015-04-12T16:46:00Z</dcterms:modified>
</cp:coreProperties>
</file>