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022" w:rsidRDefault="00610270" w:rsidP="00D94022">
      <w:pPr>
        <w:pStyle w:val="Title"/>
        <w:jc w:val="center"/>
      </w:pPr>
      <w:r>
        <w:t>g04_tempo</w:t>
      </w:r>
    </w:p>
    <w:p w:rsidR="00D94022" w:rsidRDefault="00D94022" w:rsidP="00D94022">
      <w:pPr>
        <w:pStyle w:val="Heading1"/>
      </w:pPr>
      <w:r>
        <w:t>Description of Circuit Functions</w:t>
      </w:r>
    </w:p>
    <w:p w:rsidR="00D94022" w:rsidRDefault="00D94022" w:rsidP="00610270">
      <w:pPr>
        <w:ind w:firstLine="720"/>
      </w:pPr>
      <w:r>
        <w:t xml:space="preserve">The purpose of the </w:t>
      </w:r>
      <w:r w:rsidR="00610270">
        <w:t xml:space="preserve">tempo circuit is to provide a tempo for musical applications given an input of the desired beats-per-minute (bpm). The inputs are the bpm value, a clock and a reset toggle. The outputs include a beat signal representing the tempo, a </w:t>
      </w:r>
      <w:proofErr w:type="spellStart"/>
      <w:r w:rsidR="00610270">
        <w:t>tempo_enable</w:t>
      </w:r>
      <w:proofErr w:type="spellEnd"/>
      <w:r w:rsidR="00610270">
        <w:t xml:space="preserve"> which is a subdivision of the beat signal and the </w:t>
      </w:r>
      <w:proofErr w:type="spellStart"/>
      <w:r w:rsidR="00610270">
        <w:t>segment_display</w:t>
      </w:r>
      <w:proofErr w:type="spellEnd"/>
      <w:r w:rsidR="00610270">
        <w:t xml:space="preserve"> which allows the beat to be represented on a 7-segment LED display.</w:t>
      </w:r>
    </w:p>
    <w:p w:rsidR="00610270" w:rsidRDefault="00610270" w:rsidP="00610270">
      <w:pPr>
        <w:ind w:firstLine="720"/>
      </w:pPr>
      <w:r>
        <w:rPr>
          <w:noProof/>
          <w:lang w:eastAsia="en-CA"/>
        </w:rPr>
        <w:drawing>
          <wp:inline distT="0" distB="0" distL="0" distR="0" wp14:anchorId="18E63881" wp14:editId="0FC2417F">
            <wp:extent cx="5943600" cy="3357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22" w:rsidRDefault="00D94022" w:rsidP="00D94022">
      <w:pPr>
        <w:pStyle w:val="Heading1"/>
      </w:pPr>
      <w:r>
        <w:t>Testing and Simulation</w:t>
      </w:r>
    </w:p>
    <w:p w:rsidR="00567308" w:rsidRPr="00567308" w:rsidRDefault="00567308" w:rsidP="00567308">
      <w:r>
        <w:tab/>
        <w:t xml:space="preserve">The tempo circuit was tested via a timing simulation. We input 4 different bpm values to check that the </w:t>
      </w:r>
      <w:proofErr w:type="spellStart"/>
      <w:r>
        <w:t>tempo_enable</w:t>
      </w:r>
      <w:proofErr w:type="spellEnd"/>
      <w:r>
        <w:t xml:space="preserve"> and beat signals were responding appropriately. Below are two of the values we used to test the circuit.</w:t>
      </w:r>
    </w:p>
    <w:p w:rsidR="00D94022" w:rsidRDefault="00567308" w:rsidP="00D94022">
      <w:r>
        <w:tab/>
      </w:r>
      <w:r>
        <w:rPr>
          <w:noProof/>
          <w:lang w:eastAsia="en-CA"/>
        </w:rPr>
        <w:drawing>
          <wp:inline distT="0" distB="0" distL="0" distR="0" wp14:anchorId="43F75D90" wp14:editId="48AB724E">
            <wp:extent cx="6777106" cy="16573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8861" cy="166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08" w:rsidRDefault="00567308" w:rsidP="00D94022">
      <w:r>
        <w:rPr>
          <w:noProof/>
          <w:lang w:eastAsia="en-CA"/>
        </w:rPr>
        <w:drawing>
          <wp:inline distT="0" distB="0" distL="0" distR="0" wp14:anchorId="0B658B8F" wp14:editId="50AAE1CE">
            <wp:extent cx="5943600" cy="1453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08" w:rsidRDefault="00771D83" w:rsidP="00D94022">
      <w:r>
        <w:t xml:space="preserve">After the timing simulation, we performed a </w:t>
      </w:r>
      <w:proofErr w:type="spellStart"/>
      <w:r>
        <w:t>SignalTap</w:t>
      </w:r>
      <w:proofErr w:type="spellEnd"/>
      <w:r>
        <w:t xml:space="preserve"> II Logic Analysis. This would check that the circuit behaved correctly on the FPGA board. Similarly to the timing analysis results, the </w:t>
      </w:r>
      <w:proofErr w:type="spellStart"/>
      <w:r>
        <w:t>tempo_enable</w:t>
      </w:r>
      <w:proofErr w:type="spellEnd"/>
      <w:r>
        <w:t xml:space="preserve"> signal acts as a subdivision of the beat.</w:t>
      </w:r>
    </w:p>
    <w:p w:rsidR="00567308" w:rsidRDefault="00771D83" w:rsidP="00D94022">
      <w:r>
        <w:rPr>
          <w:noProof/>
          <w:lang w:eastAsia="en-CA"/>
        </w:rPr>
        <w:drawing>
          <wp:inline distT="0" distB="0" distL="0" distR="0" wp14:anchorId="3E37E179" wp14:editId="751A7142">
            <wp:extent cx="594360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83" w:rsidRDefault="00771D83" w:rsidP="00D94022">
      <w:pPr>
        <w:rPr>
          <w:noProof/>
          <w:lang w:eastAsia="en-CA"/>
        </w:rPr>
      </w:pPr>
      <w:r>
        <w:rPr>
          <w:noProof/>
          <w:lang w:eastAsia="en-CA"/>
        </w:rPr>
        <w:t>Timing performance summary –notes from in the lab:</w:t>
      </w:r>
      <w:r w:rsidRPr="00771D83">
        <w:rPr>
          <w:noProof/>
          <w:lang w:eastAsia="en-CA"/>
        </w:rPr>
        <w:drawing>
          <wp:inline distT="0" distB="0" distL="0" distR="0" wp14:anchorId="144EB555" wp14:editId="2A8F3D1F">
            <wp:extent cx="5942971" cy="2543175"/>
            <wp:effectExtent l="0" t="0" r="635" b="0"/>
            <wp:docPr id="8" name="Picture 8" descr="C:\Users\rberko1\Downloads\phot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berko1\Downloads\photo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65"/>
                    <a:stretch/>
                  </pic:blipFill>
                  <pic:spPr bwMode="auto">
                    <a:xfrm>
                      <a:off x="0" y="0"/>
                      <a:ext cx="5943600" cy="254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32C6" w:rsidRDefault="002732C6" w:rsidP="00D94022">
      <w:pPr>
        <w:rPr>
          <w:noProof/>
          <w:lang w:eastAsia="en-CA"/>
        </w:rPr>
      </w:pPr>
      <w:r>
        <w:rPr>
          <w:noProof/>
          <w:lang w:eastAsia="en-CA"/>
        </w:rPr>
        <w:t xml:space="preserve">The propogation delay of the circuit </w:t>
      </w:r>
      <w:bookmarkStart w:id="0" w:name="_GoBack"/>
      <w:bookmarkEnd w:id="0"/>
      <w:r>
        <w:rPr>
          <w:noProof/>
          <w:lang w:eastAsia="en-CA"/>
        </w:rPr>
        <w:t xml:space="preserve">was 12.5 ns. </w:t>
      </w:r>
    </w:p>
    <w:p w:rsidR="002732C6" w:rsidRDefault="002732C6" w:rsidP="00D94022">
      <w:pPr>
        <w:rPr>
          <w:noProof/>
          <w:lang w:eastAsia="en-CA"/>
        </w:rPr>
      </w:pPr>
      <w:r>
        <w:rPr>
          <w:noProof/>
          <w:lang w:eastAsia="en-CA"/>
        </w:rPr>
        <w:t>FPGA Resource Utilisation Summary:</w:t>
      </w:r>
      <w:r>
        <w:rPr>
          <w:noProof/>
          <w:lang w:eastAsia="en-CA"/>
        </w:rPr>
        <w:drawing>
          <wp:inline distT="0" distB="0" distL="0" distR="0" wp14:anchorId="694239D8" wp14:editId="51515D09">
            <wp:extent cx="5943600" cy="6753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83" w:rsidRDefault="00771D83" w:rsidP="00D94022"/>
    <w:p w:rsidR="00771D83" w:rsidRPr="00025E08" w:rsidRDefault="00771D83" w:rsidP="00D94022">
      <w:r w:rsidRPr="00771D83">
        <w:rPr>
          <w:noProof/>
          <w:lang w:eastAsia="en-CA"/>
        </w:rPr>
        <w:drawing>
          <wp:inline distT="0" distB="0" distL="0" distR="0">
            <wp:extent cx="5943600" cy="4459442"/>
            <wp:effectExtent l="0" t="0" r="0" b="0"/>
            <wp:docPr id="7" name="Picture 7" descr="C:\Users\rberko1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berko1\Downloads\phot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1D83" w:rsidRPr="00025E08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D83" w:rsidRDefault="00771D83" w:rsidP="00D94022">
      <w:pPr>
        <w:spacing w:after="0" w:line="240" w:lineRule="auto"/>
      </w:pPr>
      <w:r>
        <w:separator/>
      </w:r>
    </w:p>
  </w:endnote>
  <w:endnote w:type="continuationSeparator" w:id="0">
    <w:p w:rsidR="00771D83" w:rsidRDefault="00771D83" w:rsidP="00D94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D83" w:rsidRDefault="00771D83" w:rsidP="00D94022">
      <w:pPr>
        <w:spacing w:after="0" w:line="240" w:lineRule="auto"/>
      </w:pPr>
      <w:r>
        <w:separator/>
      </w:r>
    </w:p>
  </w:footnote>
  <w:footnote w:type="continuationSeparator" w:id="0">
    <w:p w:rsidR="00771D83" w:rsidRDefault="00771D83" w:rsidP="00D94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D83" w:rsidRDefault="00771D83">
    <w:pPr>
      <w:pStyle w:val="Header"/>
    </w:pPr>
    <w:r>
      <w:t>Group 04</w:t>
    </w:r>
  </w:p>
  <w:p w:rsidR="00771D83" w:rsidRDefault="00771D83">
    <w:pPr>
      <w:pStyle w:val="Header"/>
    </w:pPr>
    <w:r>
      <w:t>Ruth Berkow 260510168</w:t>
    </w:r>
  </w:p>
  <w:p w:rsidR="00771D83" w:rsidRDefault="00771D83">
    <w:pPr>
      <w:pStyle w:val="Header"/>
    </w:pPr>
    <w:r>
      <w:t>Yarden Arané 260524831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7041C"/>
    <w:multiLevelType w:val="hybridMultilevel"/>
    <w:tmpl w:val="AB5A2D94"/>
    <w:lvl w:ilvl="0" w:tplc="9502EAE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FD"/>
    <w:rsid w:val="00075030"/>
    <w:rsid w:val="000B5BE0"/>
    <w:rsid w:val="001C29EC"/>
    <w:rsid w:val="001F0ACA"/>
    <w:rsid w:val="002732C6"/>
    <w:rsid w:val="003C2F01"/>
    <w:rsid w:val="004554FD"/>
    <w:rsid w:val="00484E7C"/>
    <w:rsid w:val="00567308"/>
    <w:rsid w:val="00610270"/>
    <w:rsid w:val="006335CC"/>
    <w:rsid w:val="00771D83"/>
    <w:rsid w:val="008C7925"/>
    <w:rsid w:val="00A468B4"/>
    <w:rsid w:val="00B968E9"/>
    <w:rsid w:val="00D82A92"/>
    <w:rsid w:val="00D94022"/>
    <w:rsid w:val="00EC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13E31-0AFF-45F4-8658-A4D39D73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022"/>
  </w:style>
  <w:style w:type="paragraph" w:styleId="Heading1">
    <w:name w:val="heading 1"/>
    <w:basedOn w:val="Normal"/>
    <w:next w:val="Normal"/>
    <w:link w:val="Heading1Char"/>
    <w:uiPriority w:val="9"/>
    <w:qFormat/>
    <w:rsid w:val="00D94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94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022"/>
  </w:style>
  <w:style w:type="paragraph" w:styleId="Title">
    <w:name w:val="Title"/>
    <w:basedOn w:val="Normal"/>
    <w:next w:val="Normal"/>
    <w:link w:val="TitleChar"/>
    <w:uiPriority w:val="10"/>
    <w:qFormat/>
    <w:rsid w:val="00D94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402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4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22"/>
  </w:style>
  <w:style w:type="character" w:styleId="PlaceholderText">
    <w:name w:val="Placeholder Text"/>
    <w:basedOn w:val="DefaultParagraphFont"/>
    <w:uiPriority w:val="99"/>
    <w:semiHidden/>
    <w:rsid w:val="00D940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EED39D84</Template>
  <TotalTime>38</TotalTime>
  <Pages>5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Berkow</dc:creator>
  <cp:keywords/>
  <dc:description/>
  <cp:lastModifiedBy>Ruth Berkow</cp:lastModifiedBy>
  <cp:revision>3</cp:revision>
  <dcterms:created xsi:type="dcterms:W3CDTF">2015-03-20T15:17:00Z</dcterms:created>
  <dcterms:modified xsi:type="dcterms:W3CDTF">2015-03-20T15:55:00Z</dcterms:modified>
</cp:coreProperties>
</file>